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173ED53" w14:textId="2137F085" w:rsidR="006F61C8" w:rsidRDefault="00F65995" w:rsidP="005261E7">
      <w:pPr>
        <w:pStyle w:val="Titolo"/>
      </w:pPr>
      <w:r>
        <w:t>PORCO DIOOOO</w:t>
      </w:r>
    </w:p>
    <w:p w14:paraId="676473C6" w14:textId="77777777" w:rsidR="007C251C" w:rsidRDefault="007C251C" w:rsidP="007C251C">
      <w:pPr>
        <w:pStyle w:val="Titolo1"/>
      </w:pPr>
      <w:bookmarkStart w:id="0" w:name="_Toc210235042"/>
      <w:r>
        <w:t>Introduzione</w:t>
      </w:r>
      <w:bookmarkEnd w:id="0"/>
    </w:p>
    <w:p w14:paraId="13BA5EFB" w14:textId="77777777" w:rsidR="007C251C" w:rsidRDefault="007C251C" w:rsidP="007C251C"/>
    <w:p w14:paraId="6FDA73CF" w14:textId="77777777" w:rsidR="007C251C" w:rsidRDefault="007C251C" w:rsidP="007C251C">
      <w:r>
        <w:t>Questo report…</w:t>
      </w:r>
    </w:p>
    <w:p w14:paraId="2A99C7FB" w14:textId="77777777" w:rsidR="007C251C" w:rsidRDefault="007C251C" w:rsidP="007C251C"/>
    <w:p w14:paraId="6899C4B8" w14:textId="77777777" w:rsidR="007C251C" w:rsidRDefault="007C251C" w:rsidP="00E876B2">
      <w:pPr>
        <w:rPr>
          <w:rFonts w:eastAsiaTheme="majorEastAsia"/>
        </w:rPr>
      </w:pPr>
    </w:p>
    <w:p w14:paraId="6E1CAD31" w14:textId="77777777" w:rsidR="007C251C" w:rsidRDefault="007C251C" w:rsidP="00E876B2">
      <w:pPr>
        <w:rPr>
          <w:rFonts w:eastAsiaTheme="majorEastAsia"/>
        </w:rPr>
      </w:pPr>
    </w:p>
    <w:p w14:paraId="5D2D35A6" w14:textId="77777777" w:rsidR="007C251C" w:rsidRDefault="007C251C" w:rsidP="00E876B2">
      <w:pPr>
        <w:rPr>
          <w:rFonts w:eastAsiaTheme="majorEastAsia"/>
        </w:rPr>
      </w:pPr>
    </w:p>
    <w:p w14:paraId="2A6FFD18" w14:textId="77777777" w:rsidR="007C251C" w:rsidRDefault="007C251C" w:rsidP="00E876B2">
      <w:pPr>
        <w:rPr>
          <w:rFonts w:eastAsiaTheme="majorEastAsia"/>
        </w:rPr>
      </w:pPr>
    </w:p>
    <w:p w14:paraId="254D48C1" w14:textId="77777777" w:rsidR="007C251C" w:rsidRPr="00C14E82" w:rsidRDefault="007C251C" w:rsidP="00E876B2">
      <w:pPr>
        <w:rPr>
          <w:rFonts w:eastAsiaTheme="majorEastAsia"/>
        </w:rPr>
      </w:pPr>
    </w:p>
    <w:p w14:paraId="20ECCF16" w14:textId="77777777" w:rsidR="00E876B2" w:rsidRPr="00C14E82" w:rsidRDefault="00E876B2" w:rsidP="00E876B2">
      <w:pPr>
        <w:jc w:val="left"/>
        <w:rPr>
          <w:rFonts w:eastAsiaTheme="majorEastAsia"/>
        </w:rPr>
      </w:pPr>
      <w:r w:rsidRPr="00C14E82">
        <w:rPr>
          <w:rFonts w:eastAsiaTheme="majorEastAsia"/>
        </w:rPr>
        <w:br w:type="page"/>
      </w:r>
    </w:p>
    <w:p w14:paraId="37D13098" w14:textId="77777777" w:rsidR="00E876B2" w:rsidRPr="00C14E82" w:rsidRDefault="00E876B2" w:rsidP="00E876B2">
      <w:pPr>
        <w:pStyle w:val="Titolo1"/>
      </w:pPr>
      <w:bookmarkStart w:id="1" w:name="_Toc210235043"/>
      <w:r w:rsidRPr="00C14E82">
        <w:lastRenderedPageBreak/>
        <w:t>Test d</w:t>
      </w:r>
      <w:r w:rsidR="00E912EF">
        <w:t>i…</w:t>
      </w:r>
      <w:bookmarkEnd w:id="1"/>
    </w:p>
    <w:p w14:paraId="6F421A7F" w14:textId="77777777" w:rsidR="00E876B2" w:rsidRPr="00C14E82" w:rsidRDefault="00E876B2" w:rsidP="00E876B2"/>
    <w:p w14:paraId="55FF6DD3" w14:textId="77777777" w:rsidR="00E876B2" w:rsidRPr="00C14E82" w:rsidRDefault="00E876B2" w:rsidP="00E876B2">
      <w:pPr>
        <w:pStyle w:val="Titolo2"/>
      </w:pPr>
      <w:bookmarkStart w:id="2" w:name="_Toc210235044"/>
      <w:r w:rsidRPr="00C14E82">
        <w:t>Introduzione</w:t>
      </w:r>
      <w:bookmarkEnd w:id="2"/>
    </w:p>
    <w:p w14:paraId="432522E0" w14:textId="77777777" w:rsidR="00E876B2" w:rsidRDefault="00E876B2" w:rsidP="00E876B2"/>
    <w:p w14:paraId="02B7C272" w14:textId="77777777" w:rsidR="00E72F7E" w:rsidRDefault="002D2108" w:rsidP="00E876B2">
      <w:r>
        <w:t>Questo test…</w:t>
      </w:r>
    </w:p>
    <w:p w14:paraId="5EAB4570" w14:textId="77777777" w:rsidR="00FC621C" w:rsidRDefault="00FC621C" w:rsidP="00E876B2"/>
    <w:p w14:paraId="6B93B21A" w14:textId="77777777" w:rsidR="00E876B2" w:rsidRPr="00C14E82" w:rsidRDefault="00E876B2" w:rsidP="00E876B2">
      <w:pPr>
        <w:pStyle w:val="Titolo2"/>
      </w:pPr>
      <w:bookmarkStart w:id="3" w:name="_Toc210235045"/>
      <w:r w:rsidRPr="00C14E82">
        <w:t>Setup e modalità di esecuzione</w:t>
      </w:r>
      <w:bookmarkEnd w:id="3"/>
    </w:p>
    <w:p w14:paraId="1C248D2D" w14:textId="77777777" w:rsidR="0016651E" w:rsidRDefault="0016651E" w:rsidP="00E876B2"/>
    <w:p w14:paraId="4148C965" w14:textId="77777777" w:rsidR="00474214" w:rsidRDefault="00474214" w:rsidP="00E876B2"/>
    <w:p w14:paraId="2062FD90" w14:textId="77777777" w:rsidR="00474214" w:rsidRDefault="00474214" w:rsidP="00E876B2"/>
    <w:tbl>
      <w:tblPr>
        <w:tblStyle w:val="Stile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74214" w14:paraId="7718E656" w14:textId="77777777" w:rsidTr="00474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0A636F0" w14:textId="77777777" w:rsidR="00474214" w:rsidRDefault="00474214" w:rsidP="00474214">
            <w:pPr>
              <w:jc w:val="center"/>
            </w:pPr>
          </w:p>
        </w:tc>
        <w:tc>
          <w:tcPr>
            <w:tcW w:w="1925" w:type="dxa"/>
          </w:tcPr>
          <w:p w14:paraId="53963C73" w14:textId="77777777" w:rsidR="00474214" w:rsidRDefault="00474214" w:rsidP="00474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599E882" w14:textId="77777777" w:rsidR="00474214" w:rsidRDefault="00474214" w:rsidP="00474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C79B02C" w14:textId="77777777" w:rsidR="00474214" w:rsidRDefault="00474214" w:rsidP="00474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36865DF" w14:textId="77777777" w:rsidR="00474214" w:rsidRDefault="00474214" w:rsidP="00474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4214" w14:paraId="081FA1EF" w14:textId="77777777" w:rsidTr="0047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978A4" w14:textId="77777777" w:rsidR="00474214" w:rsidRDefault="00474214" w:rsidP="00E876B2"/>
        </w:tc>
        <w:tc>
          <w:tcPr>
            <w:tcW w:w="1925" w:type="dxa"/>
          </w:tcPr>
          <w:p w14:paraId="4AA5E7BF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9B85EC1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1180030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0CBDE65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4214" w14:paraId="22FD462A" w14:textId="77777777" w:rsidTr="004742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0940E1D" w14:textId="77777777" w:rsidR="00474214" w:rsidRDefault="00474214" w:rsidP="00E876B2"/>
        </w:tc>
        <w:tc>
          <w:tcPr>
            <w:tcW w:w="1925" w:type="dxa"/>
          </w:tcPr>
          <w:p w14:paraId="0AEE4289" w14:textId="77777777" w:rsidR="00474214" w:rsidRDefault="00474214" w:rsidP="00E876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17B26A2" w14:textId="77777777" w:rsidR="00474214" w:rsidRDefault="00474214" w:rsidP="00E876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C85FCC8" w14:textId="77777777" w:rsidR="00474214" w:rsidRDefault="00474214" w:rsidP="00E876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B3F35BC" w14:textId="77777777" w:rsidR="00474214" w:rsidRDefault="00474214" w:rsidP="00E876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4214" w14:paraId="67C5F26A" w14:textId="77777777" w:rsidTr="0047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9797D11" w14:textId="77777777" w:rsidR="00474214" w:rsidRDefault="00474214" w:rsidP="00E876B2"/>
        </w:tc>
        <w:tc>
          <w:tcPr>
            <w:tcW w:w="1925" w:type="dxa"/>
          </w:tcPr>
          <w:p w14:paraId="74BFDDC6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FABE4A5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06F878E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1AFFE91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F1CDD6" w14:textId="77777777" w:rsidR="009739B8" w:rsidRDefault="009739B8" w:rsidP="00E876B2"/>
    <w:p w14:paraId="6A7251D9" w14:textId="77777777" w:rsidR="004265B8" w:rsidRDefault="004265B8" w:rsidP="00E876B2"/>
    <w:p w14:paraId="3EBADA22" w14:textId="77777777" w:rsidR="00771586" w:rsidRPr="004265B8" w:rsidRDefault="00771586" w:rsidP="00E876B2"/>
    <w:tbl>
      <w:tblPr>
        <w:tblStyle w:val="StileImmagini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651E" w:rsidRPr="004265B8" w14:paraId="2AD3F3BF" w14:textId="77777777" w:rsidTr="009739B8">
        <w:tc>
          <w:tcPr>
            <w:tcW w:w="9628" w:type="dxa"/>
          </w:tcPr>
          <w:p w14:paraId="214F1E33" w14:textId="77777777" w:rsidR="00771586" w:rsidRDefault="00771586" w:rsidP="00771586">
            <w:pPr>
              <w:keepNext/>
              <w:keepLines/>
              <w:jc w:val="center"/>
              <w:rPr>
                <w:b/>
              </w:rPr>
            </w:pPr>
          </w:p>
          <w:p w14:paraId="734647D1" w14:textId="77777777" w:rsidR="0016651E" w:rsidRPr="004265B8" w:rsidRDefault="009469D6" w:rsidP="00771586">
            <w:pPr>
              <w:keepNext/>
              <w:keepLines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F2E2DA6" wp14:editId="399A18B0">
                  <wp:extent cx="2880000" cy="2159327"/>
                  <wp:effectExtent l="0" t="0" r="0" b="0"/>
                  <wp:docPr id="441051258" name="Immagine 5" descr="Immagine che contiene testo, verde, Carattere, schermat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051258" name="Immagine 5" descr="Immagine che contiene testo, verde, Carattere, schermata&#10;&#10;Il contenuto generato dall'IA potrebbe non essere corret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59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3E0D17" w14:textId="77777777" w:rsidR="0016651E" w:rsidRPr="004265B8" w:rsidRDefault="0016651E" w:rsidP="00771586">
            <w:pPr>
              <w:keepNext/>
              <w:keepLines/>
              <w:jc w:val="center"/>
              <w:rPr>
                <w:b/>
              </w:rPr>
            </w:pPr>
          </w:p>
          <w:p w14:paraId="69892869" w14:textId="77777777" w:rsidR="0016651E" w:rsidRPr="004265B8" w:rsidRDefault="0016651E" w:rsidP="00771586">
            <w:pPr>
              <w:keepNext/>
              <w:keepLines/>
              <w:jc w:val="center"/>
              <w:rPr>
                <w:b/>
              </w:rPr>
            </w:pPr>
            <w:r w:rsidRPr="003D61B6">
              <w:rPr>
                <w:b/>
              </w:rPr>
              <w:t xml:space="preserve">Figura </w:t>
            </w:r>
            <w:r w:rsidRPr="003D61B6">
              <w:rPr>
                <w:b/>
              </w:rPr>
              <w:fldChar w:fldCharType="begin"/>
            </w:r>
            <w:r w:rsidRPr="003D61B6">
              <w:rPr>
                <w:b/>
              </w:rPr>
              <w:instrText xml:space="preserve"> SEQ Figura \* ARABIC </w:instrText>
            </w:r>
            <w:r w:rsidRPr="003D61B6">
              <w:rPr>
                <w:b/>
              </w:rPr>
              <w:fldChar w:fldCharType="separate"/>
            </w:r>
            <w:r w:rsidR="00F65995">
              <w:rPr>
                <w:b/>
                <w:noProof/>
              </w:rPr>
              <w:t>1</w:t>
            </w:r>
            <w:r w:rsidRPr="003D61B6">
              <w:rPr>
                <w:b/>
              </w:rPr>
              <w:fldChar w:fldCharType="end"/>
            </w:r>
            <w:r w:rsidRPr="004265B8">
              <w:t xml:space="preserve"> - Didascalia</w:t>
            </w:r>
          </w:p>
          <w:p w14:paraId="4DE0240D" w14:textId="77777777" w:rsidR="0016651E" w:rsidRPr="004265B8" w:rsidRDefault="0016651E" w:rsidP="00771586">
            <w:pPr>
              <w:keepNext/>
              <w:keepLines/>
              <w:jc w:val="center"/>
              <w:rPr>
                <w:b/>
              </w:rPr>
            </w:pPr>
          </w:p>
        </w:tc>
      </w:tr>
    </w:tbl>
    <w:p w14:paraId="203AA4E1" w14:textId="77777777" w:rsidR="004A306E" w:rsidRDefault="004A306E" w:rsidP="00E876B2"/>
    <w:p w14:paraId="04D411F3" w14:textId="77777777" w:rsidR="00E876B2" w:rsidRPr="00C14E82" w:rsidRDefault="00E876B2" w:rsidP="00E876B2">
      <w:pPr>
        <w:pStyle w:val="Titolo2"/>
      </w:pPr>
      <w:bookmarkStart w:id="4" w:name="_Toc210235046"/>
      <w:r w:rsidRPr="00C14E82">
        <w:t>Risultati</w:t>
      </w:r>
      <w:bookmarkEnd w:id="4"/>
    </w:p>
    <w:p w14:paraId="56C15252" w14:textId="77777777" w:rsidR="00E876B2" w:rsidRDefault="00E876B2" w:rsidP="00E876B2"/>
    <w:p w14:paraId="517FF2B9" w14:textId="77777777" w:rsidR="004A306E" w:rsidRDefault="004A306E" w:rsidP="00E876B2"/>
    <w:p w14:paraId="348F825E" w14:textId="77777777" w:rsidR="004A306E" w:rsidRPr="00C14E82" w:rsidRDefault="004A306E" w:rsidP="00E876B2"/>
    <w:p w14:paraId="00891DDA" w14:textId="77777777" w:rsidR="00E876B2" w:rsidRPr="00C14E82" w:rsidRDefault="00E876B2" w:rsidP="00E876B2">
      <w:pPr>
        <w:pStyle w:val="Titolo2"/>
      </w:pPr>
      <w:bookmarkStart w:id="5" w:name="_Toc210235047"/>
      <w:r w:rsidRPr="00C14E82">
        <w:t>Conclusioni</w:t>
      </w:r>
      <w:bookmarkEnd w:id="5"/>
    </w:p>
    <w:p w14:paraId="274AF589" w14:textId="77777777" w:rsidR="00E876B2" w:rsidRPr="00C14E82" w:rsidRDefault="00E876B2" w:rsidP="00E876B2"/>
    <w:p w14:paraId="01BA4B3C" w14:textId="77777777" w:rsidR="00E876B2" w:rsidRPr="00C14E82" w:rsidRDefault="00314DED" w:rsidP="00E876B2">
      <w:pPr>
        <w:rPr>
          <w:rFonts w:eastAsiaTheme="majorEastAsia"/>
        </w:rPr>
      </w:pPr>
      <w:r>
        <w:rPr>
          <w:rFonts w:eastAsiaTheme="majorEastAsia"/>
        </w:rPr>
        <w:t>Il test ha avuto esito</w:t>
      </w:r>
      <w:r w:rsidR="004A306E">
        <w:rPr>
          <w:rFonts w:eastAsiaTheme="majorEastAsia"/>
        </w:rPr>
        <w:t>…</w:t>
      </w:r>
    </w:p>
    <w:p w14:paraId="62E50031" w14:textId="77777777" w:rsidR="005F7F70" w:rsidRPr="00C14E82" w:rsidRDefault="005F7F70" w:rsidP="002555F1"/>
    <w:p w14:paraId="064553A0" w14:textId="77777777" w:rsidR="00D65232" w:rsidRPr="00C14E82" w:rsidRDefault="00D65232">
      <w:pPr>
        <w:jc w:val="left"/>
      </w:pPr>
      <w:r w:rsidRPr="00C14E82">
        <w:br w:type="page"/>
      </w:r>
    </w:p>
    <w:p w14:paraId="2CA5DE91" w14:textId="77777777" w:rsidR="00F9251E" w:rsidRPr="00C14E82" w:rsidRDefault="006A3F63" w:rsidP="006A3F63">
      <w:pPr>
        <w:pStyle w:val="Titolo1"/>
      </w:pPr>
      <w:bookmarkStart w:id="6" w:name="_Toc210235048"/>
      <w:r w:rsidRPr="00C14E82">
        <w:lastRenderedPageBreak/>
        <w:t>Link utili</w:t>
      </w:r>
      <w:bookmarkEnd w:id="6"/>
    </w:p>
    <w:p w14:paraId="7258386A" w14:textId="77777777" w:rsidR="006A3F63" w:rsidRDefault="006A3F63"/>
    <w:p w14:paraId="3D792F3F" w14:textId="77777777" w:rsidR="003F32A8" w:rsidRDefault="003F32A8"/>
    <w:p w14:paraId="6D165DB9" w14:textId="77777777" w:rsidR="006D2F47" w:rsidRDefault="006D2F47"/>
    <w:p w14:paraId="0E167A3F" w14:textId="77777777" w:rsidR="006D2F47" w:rsidRDefault="006D2F47">
      <w:pPr>
        <w:jc w:val="left"/>
      </w:pPr>
      <w:r>
        <w:br w:type="page"/>
      </w:r>
    </w:p>
    <w:sdt>
      <w:sdtPr>
        <w:rPr>
          <w:b w:val="0"/>
          <w:bCs w:val="0"/>
          <w:color w:val="auto"/>
          <w:sz w:val="20"/>
          <w:szCs w:val="20"/>
        </w:rPr>
        <w:id w:val="273613817"/>
        <w:docPartObj>
          <w:docPartGallery w:val="Table of Contents"/>
          <w:docPartUnique/>
        </w:docPartObj>
      </w:sdtPr>
      <w:sdtEndPr>
        <w:rPr>
          <w:color w:val="00000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sdtEndPr>
      <w:sdtContent>
        <w:p w14:paraId="0F5C7611" w14:textId="77777777" w:rsidR="006D2F47" w:rsidRPr="007C251C" w:rsidRDefault="006D2F47" w:rsidP="006D2F47">
          <w:pPr>
            <w:pStyle w:val="Titolosommario"/>
          </w:pPr>
          <w:r w:rsidRPr="007C251C">
            <w:t>Sommario</w:t>
          </w:r>
        </w:p>
        <w:p w14:paraId="692A1FF9" w14:textId="77777777" w:rsidR="006D2F47" w:rsidRPr="00C42491" w:rsidRDefault="006D2F47" w:rsidP="006D2F47"/>
        <w:p w14:paraId="10197D55" w14:textId="77777777" w:rsidR="006D2F47" w:rsidRDefault="006D2F4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r w:rsidRPr="00C42491">
            <w:fldChar w:fldCharType="begin"/>
          </w:r>
          <w:r w:rsidRPr="00C42491">
            <w:instrText xml:space="preserve"> TOC \o "1-3" \h \z \u </w:instrText>
          </w:r>
          <w:r w:rsidRPr="00C42491">
            <w:fldChar w:fldCharType="separate"/>
          </w:r>
          <w:hyperlink w:anchor="_Toc210235042" w:history="1">
            <w:r w:rsidRPr="00F406FE">
              <w:rPr>
                <w:rStyle w:val="Collegamentoipertestuale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406FE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F29B" w14:textId="77777777" w:rsidR="006D2F47" w:rsidRDefault="006D2F4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235043" w:history="1">
            <w:r w:rsidRPr="00F406FE">
              <w:rPr>
                <w:rStyle w:val="Collegamentoipertestual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406FE">
              <w:rPr>
                <w:rStyle w:val="Collegamentoipertestuale"/>
                <w:noProof/>
              </w:rPr>
              <w:t>Test di…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CFE25" w14:textId="77777777" w:rsidR="006D2F47" w:rsidRDefault="006D2F47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235044" w:history="1">
            <w:r w:rsidRPr="00F406FE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406FE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EC979" w14:textId="77777777" w:rsidR="006D2F47" w:rsidRDefault="006D2F47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235045" w:history="1">
            <w:r w:rsidRPr="00F406FE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406FE">
              <w:rPr>
                <w:rStyle w:val="Collegamentoipertestuale"/>
                <w:noProof/>
              </w:rPr>
              <w:t>Setup e modalità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426DB" w14:textId="77777777" w:rsidR="006D2F47" w:rsidRDefault="006D2F47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235046" w:history="1">
            <w:r w:rsidRPr="00F406FE">
              <w:rPr>
                <w:rStyle w:val="Collegamentoipertestual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406FE">
              <w:rPr>
                <w:rStyle w:val="Collegamentoipertestuale"/>
                <w:noProof/>
              </w:rPr>
              <w:t>Risultati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A229" w14:textId="77777777" w:rsidR="006D2F47" w:rsidRDefault="006D2F47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235047" w:history="1">
            <w:r w:rsidRPr="00F406FE">
              <w:rPr>
                <w:rStyle w:val="Collegamentoipertestual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406FE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0C972" w14:textId="77777777" w:rsidR="006D2F47" w:rsidRDefault="006D2F4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235048" w:history="1">
            <w:r w:rsidRPr="00F406FE">
              <w:rPr>
                <w:rStyle w:val="Collegamentoipertestual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406FE">
              <w:rPr>
                <w:rStyle w:val="Collegamentoipertestuale"/>
                <w:noProof/>
              </w:rPr>
              <w:t>Link utili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D105B" w14:textId="77777777" w:rsidR="006D2F47" w:rsidRPr="00C14E82" w:rsidRDefault="006D2F47" w:rsidP="006D2F47">
          <w:r w:rsidRPr="00C42491">
            <w:rPr>
              <w:b/>
              <w:bCs/>
            </w:rPr>
            <w:fldChar w:fldCharType="end"/>
          </w:r>
        </w:p>
      </w:sdtContent>
    </w:sdt>
    <w:p w14:paraId="122922F1" w14:textId="77777777" w:rsidR="006D2F47" w:rsidRDefault="006D2F47"/>
    <w:sectPr w:rsidR="006D2F47" w:rsidSect="00AA71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134" w:bottom="1134" w:left="1134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426C0" w14:textId="77777777" w:rsidR="00F65995" w:rsidRPr="00C14E82" w:rsidRDefault="00F65995" w:rsidP="00956DA5">
      <w:r w:rsidRPr="00C14E82">
        <w:separator/>
      </w:r>
    </w:p>
  </w:endnote>
  <w:endnote w:type="continuationSeparator" w:id="0">
    <w:p w14:paraId="129D80AB" w14:textId="77777777" w:rsidR="00F65995" w:rsidRPr="00C14E82" w:rsidRDefault="00F65995" w:rsidP="00956DA5">
      <w:r w:rsidRPr="00C14E8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C31B6" w14:textId="77777777" w:rsidR="00864B5B" w:rsidRPr="00C14E82" w:rsidRDefault="00864B5B" w:rsidP="00864B5B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8E65C" w14:textId="77777777" w:rsidR="00864B5B" w:rsidRPr="00C14E82" w:rsidRDefault="00864B5B" w:rsidP="00864B5B">
    <w:pPr>
      <w:pStyle w:val="Pidipagina"/>
      <w:jc w:val="center"/>
      <w:rPr>
        <w:sz w:val="16"/>
        <w:szCs w:val="16"/>
      </w:rPr>
    </w:pPr>
    <w:r w:rsidRPr="00C14E82">
      <w:rPr>
        <w:sz w:val="16"/>
        <w:szCs w:val="16"/>
      </w:rPr>
      <w:t xml:space="preserve">Il presente documento è di proprietà </w:t>
    </w:r>
    <w:proofErr w:type="spellStart"/>
    <w:r w:rsidRPr="00C14E82">
      <w:rPr>
        <w:sz w:val="16"/>
        <w:szCs w:val="16"/>
      </w:rPr>
      <w:t>Midac</w:t>
    </w:r>
    <w:proofErr w:type="spellEnd"/>
    <w:r w:rsidRPr="00C14E82">
      <w:rPr>
        <w:sz w:val="16"/>
        <w:szCs w:val="16"/>
      </w:rPr>
      <w:t xml:space="preserve"> S.p.A. – Vietata la riproduzione non autorizzata</w:t>
    </w:r>
  </w:p>
  <w:p w14:paraId="077A19BD" w14:textId="77777777" w:rsidR="00864B5B" w:rsidRPr="00C14E82" w:rsidRDefault="00864B5B" w:rsidP="00864B5B">
    <w:pPr>
      <w:pStyle w:val="Pidipagina"/>
      <w:jc w:val="center"/>
      <w:rPr>
        <w:i/>
        <w:sz w:val="12"/>
        <w:szCs w:val="16"/>
      </w:rPr>
    </w:pPr>
    <w:proofErr w:type="spellStart"/>
    <w:r w:rsidRPr="00C14E82">
      <w:rPr>
        <w:i/>
        <w:sz w:val="12"/>
        <w:szCs w:val="12"/>
      </w:rPr>
      <w:t>This</w:t>
    </w:r>
    <w:proofErr w:type="spellEnd"/>
    <w:r w:rsidRPr="00C14E82">
      <w:rPr>
        <w:i/>
        <w:sz w:val="12"/>
        <w:szCs w:val="12"/>
      </w:rPr>
      <w:t xml:space="preserve"> </w:t>
    </w:r>
    <w:proofErr w:type="spellStart"/>
    <w:r w:rsidRPr="00C14E82">
      <w:rPr>
        <w:i/>
        <w:sz w:val="12"/>
        <w:szCs w:val="12"/>
      </w:rPr>
      <w:t>document</w:t>
    </w:r>
    <w:proofErr w:type="spellEnd"/>
    <w:r w:rsidRPr="00C14E82">
      <w:rPr>
        <w:i/>
        <w:sz w:val="12"/>
        <w:szCs w:val="12"/>
      </w:rPr>
      <w:t xml:space="preserve"> </w:t>
    </w:r>
    <w:proofErr w:type="spellStart"/>
    <w:r w:rsidRPr="00C14E82">
      <w:rPr>
        <w:i/>
        <w:sz w:val="12"/>
        <w:szCs w:val="12"/>
      </w:rPr>
      <w:t>is</w:t>
    </w:r>
    <w:proofErr w:type="spellEnd"/>
    <w:r w:rsidRPr="00C14E82">
      <w:rPr>
        <w:i/>
        <w:sz w:val="12"/>
        <w:szCs w:val="12"/>
      </w:rPr>
      <w:t xml:space="preserve"> </w:t>
    </w:r>
    <w:proofErr w:type="spellStart"/>
    <w:r w:rsidRPr="00C14E82">
      <w:rPr>
        <w:i/>
        <w:sz w:val="12"/>
        <w:szCs w:val="12"/>
      </w:rPr>
      <w:t>property</w:t>
    </w:r>
    <w:proofErr w:type="spellEnd"/>
    <w:r w:rsidRPr="00C14E82">
      <w:rPr>
        <w:i/>
        <w:sz w:val="12"/>
        <w:szCs w:val="12"/>
      </w:rPr>
      <w:t xml:space="preserve"> of MIDAC S.p.A. – </w:t>
    </w:r>
    <w:proofErr w:type="spellStart"/>
    <w:r w:rsidRPr="00C14E82">
      <w:rPr>
        <w:i/>
        <w:sz w:val="12"/>
        <w:szCs w:val="12"/>
      </w:rPr>
      <w:t>Unauthorised</w:t>
    </w:r>
    <w:proofErr w:type="spellEnd"/>
    <w:r w:rsidRPr="00C14E82">
      <w:rPr>
        <w:i/>
        <w:sz w:val="12"/>
        <w:szCs w:val="12"/>
      </w:rPr>
      <w:t xml:space="preserve"> </w:t>
    </w:r>
    <w:proofErr w:type="spellStart"/>
    <w:r w:rsidRPr="00C14E82">
      <w:rPr>
        <w:i/>
        <w:sz w:val="12"/>
        <w:szCs w:val="12"/>
      </w:rPr>
      <w:t>reproduction</w:t>
    </w:r>
    <w:proofErr w:type="spellEnd"/>
    <w:r w:rsidRPr="00C14E82">
      <w:rPr>
        <w:i/>
        <w:sz w:val="12"/>
        <w:szCs w:val="12"/>
      </w:rPr>
      <w:t xml:space="preserve"> </w:t>
    </w:r>
    <w:proofErr w:type="spellStart"/>
    <w:r w:rsidRPr="00C14E82">
      <w:rPr>
        <w:i/>
        <w:sz w:val="12"/>
        <w:szCs w:val="12"/>
      </w:rPr>
      <w:t>is</w:t>
    </w:r>
    <w:proofErr w:type="spellEnd"/>
    <w:r w:rsidRPr="00C14E82">
      <w:rPr>
        <w:i/>
        <w:sz w:val="12"/>
        <w:szCs w:val="12"/>
      </w:rPr>
      <w:t xml:space="preserve"> </w:t>
    </w:r>
    <w:proofErr w:type="spellStart"/>
    <w:r w:rsidRPr="00C14E82">
      <w:rPr>
        <w:i/>
        <w:sz w:val="12"/>
        <w:szCs w:val="12"/>
      </w:rPr>
      <w:t>forbidden</w:t>
    </w:r>
    <w:proofErr w:type="spellEnd"/>
  </w:p>
  <w:p w14:paraId="723A119F" w14:textId="77777777" w:rsidR="00864B5B" w:rsidRPr="00C14E82" w:rsidRDefault="00864B5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1C3B6" w14:textId="77777777" w:rsidR="00EB09FE" w:rsidRDefault="00EB09F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2B254" w14:textId="77777777" w:rsidR="00F65995" w:rsidRPr="00C14E82" w:rsidRDefault="00F65995" w:rsidP="00956DA5">
      <w:r w:rsidRPr="00C14E82">
        <w:separator/>
      </w:r>
    </w:p>
  </w:footnote>
  <w:footnote w:type="continuationSeparator" w:id="0">
    <w:p w14:paraId="2CC43156" w14:textId="77777777" w:rsidR="00F65995" w:rsidRPr="00C14E82" w:rsidRDefault="00F65995" w:rsidP="00956DA5">
      <w:r w:rsidRPr="00C14E8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7A896" w14:textId="77777777" w:rsidR="00EB09FE" w:rsidRDefault="00EB09F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gliatabella"/>
      <w:tblW w:w="8790" w:type="dxa"/>
      <w:tblInd w:w="427" w:type="dxa"/>
      <w:tblLayout w:type="fixed"/>
      <w:tblLook w:val="0000" w:firstRow="0" w:lastRow="0" w:firstColumn="0" w:lastColumn="0" w:noHBand="0" w:noVBand="0"/>
    </w:tblPr>
    <w:tblGrid>
      <w:gridCol w:w="2547"/>
      <w:gridCol w:w="2274"/>
      <w:gridCol w:w="3969"/>
    </w:tblGrid>
    <w:tr w:rsidR="00864B5B" w:rsidRPr="00C14E82" w14:paraId="02704114" w14:textId="77777777" w:rsidTr="00F5541D">
      <w:trPr>
        <w:trHeight w:val="295"/>
      </w:trPr>
      <w:tc>
        <w:tcPr>
          <w:tcW w:w="2547" w:type="dxa"/>
          <w:vMerge w:val="restart"/>
          <w:vAlign w:val="center"/>
        </w:tcPr>
        <w:p w14:paraId="380F41F0" w14:textId="77777777" w:rsidR="00864B5B" w:rsidRPr="00C14E82" w:rsidRDefault="00864B5B" w:rsidP="00864B5B">
          <w:pPr>
            <w:pStyle w:val="Nessunaspaziatura"/>
            <w:spacing w:line="276" w:lineRule="auto"/>
            <w:jc w:val="center"/>
            <w:rPr>
              <w:smallCaps/>
              <w:lang w:val="it-IT" w:eastAsia="it-IT" w:bidi="ar-SA"/>
            </w:rPr>
          </w:pPr>
          <w:r w:rsidRPr="00C14E82">
            <w:rPr>
              <w:smallCaps/>
              <w:noProof/>
              <w:lang w:eastAsia="it-IT"/>
            </w:rPr>
            <w:drawing>
              <wp:inline distT="0" distB="0" distL="0" distR="0" wp14:anchorId="76F36F29" wp14:editId="73FC7F23">
                <wp:extent cx="1460903" cy="433313"/>
                <wp:effectExtent l="0" t="0" r="6350" b="5080"/>
                <wp:docPr id="2" name="Immagine 2" descr="logoMidac_oriz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Midac_orizz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/>
                        <a:srcRect l="6446" r="5860"/>
                        <a:stretch/>
                      </pic:blipFill>
                      <pic:spPr bwMode="auto">
                        <a:xfrm>
                          <a:off x="0" y="0"/>
                          <a:ext cx="1490724" cy="442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3" w:type="dxa"/>
          <w:gridSpan w:val="2"/>
          <w:vAlign w:val="center"/>
        </w:tcPr>
        <w:p w14:paraId="3C61791E" w14:textId="77777777" w:rsidR="00864B5B" w:rsidRPr="00C14E82" w:rsidRDefault="00FA16EC" w:rsidP="00864B5B">
          <w:pPr>
            <w:pStyle w:val="Nessunaspaziatura"/>
            <w:spacing w:line="276" w:lineRule="auto"/>
            <w:jc w:val="center"/>
            <w:rPr>
              <w:rFonts w:cs="Arial"/>
              <w:smallCaps/>
              <w:szCs w:val="24"/>
              <w:lang w:val="it-IT"/>
            </w:rPr>
          </w:pPr>
          <w:r w:rsidRPr="00C14E82">
            <w:rPr>
              <w:rFonts w:cs="Arial"/>
              <w:b/>
              <w:bCs/>
              <w:smallCaps/>
              <w:szCs w:val="28"/>
            </w:rPr>
            <w:fldChar w:fldCharType="begin"/>
          </w:r>
          <w:r w:rsidRPr="00C14E82">
            <w:rPr>
              <w:rFonts w:cs="Arial"/>
              <w:b/>
              <w:bCs/>
              <w:smallCaps/>
              <w:szCs w:val="28"/>
              <w:lang w:val="it-IT"/>
            </w:rPr>
            <w:instrText xml:space="preserve"> FILENAME   \* MERGEFORMAT </w:instrText>
          </w:r>
          <w:r w:rsidRPr="00C14E82">
            <w:rPr>
              <w:rFonts w:cs="Arial"/>
              <w:b/>
              <w:bCs/>
              <w:smallCaps/>
              <w:szCs w:val="28"/>
            </w:rPr>
            <w:fldChar w:fldCharType="separate"/>
          </w:r>
          <w:r w:rsidR="00F65995">
            <w:rPr>
              <w:rFonts w:cs="Arial"/>
              <w:b/>
              <w:bCs/>
              <w:smallCaps/>
              <w:noProof/>
              <w:szCs w:val="28"/>
              <w:lang w:val="it-IT"/>
            </w:rPr>
            <w:t>Documento1</w:t>
          </w:r>
          <w:r w:rsidRPr="00C14E82">
            <w:rPr>
              <w:rFonts w:cs="Arial"/>
              <w:b/>
              <w:bCs/>
              <w:smallCaps/>
              <w:szCs w:val="28"/>
            </w:rPr>
            <w:fldChar w:fldCharType="end"/>
          </w:r>
        </w:p>
      </w:tc>
    </w:tr>
    <w:tr w:rsidR="00740E99" w:rsidRPr="00C14E82" w14:paraId="60808D06" w14:textId="77777777" w:rsidTr="00F5541D">
      <w:trPr>
        <w:trHeight w:val="538"/>
      </w:trPr>
      <w:tc>
        <w:tcPr>
          <w:tcW w:w="2547" w:type="dxa"/>
          <w:vMerge/>
          <w:vAlign w:val="center"/>
        </w:tcPr>
        <w:p w14:paraId="277D5331" w14:textId="77777777" w:rsidR="00740E99" w:rsidRPr="00C14E82" w:rsidRDefault="00740E99" w:rsidP="00864B5B">
          <w:pPr>
            <w:pStyle w:val="Nessunaspaziatura"/>
            <w:spacing w:line="276" w:lineRule="auto"/>
            <w:jc w:val="center"/>
            <w:rPr>
              <w:smallCaps/>
              <w:szCs w:val="32"/>
              <w:lang w:val="it-IT"/>
            </w:rPr>
          </w:pPr>
        </w:p>
      </w:tc>
      <w:tc>
        <w:tcPr>
          <w:tcW w:w="6243" w:type="dxa"/>
          <w:gridSpan w:val="2"/>
          <w:vAlign w:val="center"/>
        </w:tcPr>
        <w:p w14:paraId="0DED37C1" w14:textId="77777777" w:rsidR="002679A4" w:rsidRPr="00C14E82" w:rsidRDefault="00EB09FE" w:rsidP="002679A4">
          <w:pPr>
            <w:pStyle w:val="Nessunaspaziatura"/>
            <w:spacing w:line="276" w:lineRule="auto"/>
            <w:jc w:val="center"/>
            <w:rPr>
              <w:rFonts w:cs="Arial"/>
              <w:smallCaps/>
              <w:szCs w:val="24"/>
              <w:lang w:val="it-IT"/>
            </w:rPr>
          </w:pPr>
          <w:r>
            <w:rPr>
              <w:rFonts w:cs="Arial"/>
              <w:smallCaps/>
              <w:szCs w:val="24"/>
              <w:lang w:val="it-IT"/>
            </w:rPr>
            <w:t>Titolo</w:t>
          </w:r>
        </w:p>
      </w:tc>
    </w:tr>
    <w:tr w:rsidR="00864B5B" w:rsidRPr="00C14E82" w14:paraId="3E2CFF30" w14:textId="77777777" w:rsidTr="00F5541D">
      <w:trPr>
        <w:trHeight w:val="283"/>
      </w:trPr>
      <w:tc>
        <w:tcPr>
          <w:tcW w:w="2547" w:type="dxa"/>
          <w:vMerge/>
          <w:vAlign w:val="center"/>
        </w:tcPr>
        <w:p w14:paraId="3EAF1BF0" w14:textId="77777777" w:rsidR="00864B5B" w:rsidRPr="00C14E82" w:rsidRDefault="00864B5B" w:rsidP="00864B5B">
          <w:pPr>
            <w:pStyle w:val="Nessunaspaziatura"/>
            <w:spacing w:line="276" w:lineRule="auto"/>
            <w:jc w:val="center"/>
            <w:rPr>
              <w:smallCaps/>
              <w:szCs w:val="32"/>
              <w:lang w:val="it-IT"/>
            </w:rPr>
          </w:pPr>
        </w:p>
      </w:tc>
      <w:tc>
        <w:tcPr>
          <w:tcW w:w="2274" w:type="dxa"/>
          <w:vAlign w:val="center"/>
        </w:tcPr>
        <w:p w14:paraId="5ECF8A39" w14:textId="77777777" w:rsidR="00864B5B" w:rsidRPr="00C14E82" w:rsidRDefault="00864B5B" w:rsidP="00864B5B">
          <w:pPr>
            <w:pStyle w:val="Nessunaspaziatura"/>
            <w:spacing w:line="276" w:lineRule="auto"/>
            <w:jc w:val="center"/>
            <w:rPr>
              <w:rFonts w:cs="Arial"/>
              <w:smallCaps/>
              <w:szCs w:val="16"/>
              <w:lang w:val="it-IT"/>
            </w:rPr>
          </w:pPr>
          <w:r w:rsidRPr="00C14E82">
            <w:rPr>
              <w:rFonts w:cs="Arial"/>
              <w:smallCaps/>
              <w:szCs w:val="16"/>
              <w:lang w:val="it-IT"/>
            </w:rPr>
            <w:t xml:space="preserve">DATA:  </w:t>
          </w:r>
          <w:r w:rsidR="008B50EB" w:rsidRPr="00C14E82">
            <w:rPr>
              <w:rFonts w:cs="Arial"/>
              <w:b/>
              <w:bCs/>
              <w:smallCaps/>
              <w:szCs w:val="24"/>
            </w:rPr>
            <w:fldChar w:fldCharType="begin"/>
          </w:r>
          <w:r w:rsidR="008B50EB" w:rsidRPr="00C14E82">
            <w:rPr>
              <w:rFonts w:cs="Arial"/>
              <w:b/>
              <w:bCs/>
              <w:smallCaps/>
              <w:szCs w:val="24"/>
              <w:lang w:val="it-IT"/>
            </w:rPr>
            <w:instrText xml:space="preserve"> SAVEDATE  \@ "d/M/yyyy" </w:instrText>
          </w:r>
          <w:r w:rsidR="008B50EB" w:rsidRPr="00C14E82">
            <w:rPr>
              <w:rFonts w:cs="Arial"/>
              <w:b/>
              <w:bCs/>
              <w:smallCaps/>
              <w:szCs w:val="24"/>
            </w:rPr>
            <w:fldChar w:fldCharType="separate"/>
          </w:r>
          <w:r w:rsidR="00F65995">
            <w:rPr>
              <w:rFonts w:cs="Arial"/>
              <w:b/>
              <w:bCs/>
              <w:smallCaps/>
              <w:noProof/>
              <w:szCs w:val="24"/>
            </w:rPr>
            <w:t>0/0/0000</w:t>
          </w:r>
          <w:r w:rsidR="008B50EB" w:rsidRPr="00C14E82">
            <w:rPr>
              <w:rFonts w:cs="Arial"/>
              <w:b/>
              <w:bCs/>
              <w:smallCaps/>
              <w:szCs w:val="24"/>
            </w:rPr>
            <w:fldChar w:fldCharType="end"/>
          </w:r>
        </w:p>
      </w:tc>
      <w:tc>
        <w:tcPr>
          <w:tcW w:w="3969" w:type="dxa"/>
        </w:tcPr>
        <w:p w14:paraId="5AF683D9" w14:textId="77777777" w:rsidR="00864B5B" w:rsidRPr="00C14E82" w:rsidRDefault="00864B5B" w:rsidP="00864B5B">
          <w:pPr>
            <w:pStyle w:val="Nessunaspaziatura"/>
            <w:spacing w:line="276" w:lineRule="auto"/>
            <w:rPr>
              <w:rFonts w:cs="Arial"/>
              <w:szCs w:val="24"/>
              <w:lang w:val="it-IT"/>
            </w:rPr>
          </w:pPr>
          <w:r w:rsidRPr="00C14E82">
            <w:rPr>
              <w:rFonts w:cs="Arial"/>
              <w:smallCaps/>
              <w:szCs w:val="16"/>
              <w:lang w:val="it-IT"/>
            </w:rPr>
            <w:t xml:space="preserve">AUTORE: </w:t>
          </w:r>
          <w:r w:rsidR="00236419" w:rsidRPr="00C14E82">
            <w:rPr>
              <w:rFonts w:cs="Arial"/>
              <w:smallCaps/>
              <w:szCs w:val="16"/>
            </w:rPr>
            <w:fldChar w:fldCharType="begin"/>
          </w:r>
          <w:r w:rsidR="00236419" w:rsidRPr="00C14E82">
            <w:rPr>
              <w:rFonts w:cs="Arial"/>
              <w:smallCaps/>
              <w:szCs w:val="16"/>
              <w:lang w:val="it-IT"/>
            </w:rPr>
            <w:instrText xml:space="preserve"> AUTHOR  \* FirstCap  \* MERGEFORMAT </w:instrText>
          </w:r>
          <w:r w:rsidR="00236419" w:rsidRPr="00C14E82">
            <w:rPr>
              <w:rFonts w:cs="Arial"/>
              <w:smallCaps/>
              <w:szCs w:val="16"/>
            </w:rPr>
            <w:fldChar w:fldCharType="separate"/>
          </w:r>
          <w:r w:rsidR="00F65995">
            <w:rPr>
              <w:rFonts w:cs="Arial"/>
              <w:smallCaps/>
              <w:noProof/>
              <w:szCs w:val="16"/>
              <w:lang w:val="it-IT"/>
            </w:rPr>
            <w:t>Riccardo Mattuzzi</w:t>
          </w:r>
          <w:r w:rsidR="00236419" w:rsidRPr="00C14E82">
            <w:rPr>
              <w:rFonts w:cs="Arial"/>
              <w:smallCaps/>
              <w:szCs w:val="16"/>
            </w:rPr>
            <w:fldChar w:fldCharType="end"/>
          </w:r>
        </w:p>
      </w:tc>
    </w:tr>
  </w:tbl>
  <w:p w14:paraId="5F46A8BB" w14:textId="77777777" w:rsidR="00956DA5" w:rsidRPr="00C14E82" w:rsidRDefault="00956DA5" w:rsidP="00864B5B">
    <w:pPr>
      <w:pStyle w:val="Intestazione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D46AD" w14:textId="77777777" w:rsidR="00EB09FE" w:rsidRDefault="00EB09F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C1AF6"/>
    <w:multiLevelType w:val="multilevel"/>
    <w:tmpl w:val="3366497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3510C0"/>
    <w:multiLevelType w:val="hybridMultilevel"/>
    <w:tmpl w:val="A44EF39A"/>
    <w:lvl w:ilvl="0" w:tplc="0410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C1FFE"/>
    <w:multiLevelType w:val="hybridMultilevel"/>
    <w:tmpl w:val="39083B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66224"/>
    <w:multiLevelType w:val="hybridMultilevel"/>
    <w:tmpl w:val="73B096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B4C"/>
    <w:multiLevelType w:val="hybridMultilevel"/>
    <w:tmpl w:val="7AF23D7C"/>
    <w:lvl w:ilvl="0" w:tplc="0410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C12C4"/>
    <w:multiLevelType w:val="hybridMultilevel"/>
    <w:tmpl w:val="263891B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34A8F"/>
    <w:multiLevelType w:val="hybridMultilevel"/>
    <w:tmpl w:val="9424CA46"/>
    <w:lvl w:ilvl="0" w:tplc="48F8D1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96B18"/>
    <w:multiLevelType w:val="hybridMultilevel"/>
    <w:tmpl w:val="4C802386"/>
    <w:lvl w:ilvl="0" w:tplc="0410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44150"/>
    <w:multiLevelType w:val="hybridMultilevel"/>
    <w:tmpl w:val="69C62D9C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A727B"/>
    <w:multiLevelType w:val="hybridMultilevel"/>
    <w:tmpl w:val="73667A74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64015"/>
    <w:multiLevelType w:val="hybridMultilevel"/>
    <w:tmpl w:val="7A1E74A6"/>
    <w:lvl w:ilvl="0" w:tplc="2D381D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C5841"/>
    <w:multiLevelType w:val="hybridMultilevel"/>
    <w:tmpl w:val="C324DF32"/>
    <w:lvl w:ilvl="0" w:tplc="5B7AF4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C5ACA"/>
    <w:multiLevelType w:val="hybridMultilevel"/>
    <w:tmpl w:val="9070A360"/>
    <w:lvl w:ilvl="0" w:tplc="C18CAED4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Arial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63DD6"/>
    <w:multiLevelType w:val="hybridMultilevel"/>
    <w:tmpl w:val="DE8EB004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97174"/>
    <w:multiLevelType w:val="hybridMultilevel"/>
    <w:tmpl w:val="A00087D8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66B6C"/>
    <w:multiLevelType w:val="hybridMultilevel"/>
    <w:tmpl w:val="11A0A102"/>
    <w:lvl w:ilvl="0" w:tplc="0410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E756D"/>
    <w:multiLevelType w:val="hybridMultilevel"/>
    <w:tmpl w:val="F51846E6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D2FBC"/>
    <w:multiLevelType w:val="hybridMultilevel"/>
    <w:tmpl w:val="EBFA9C86"/>
    <w:lvl w:ilvl="0" w:tplc="0410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C4852"/>
    <w:multiLevelType w:val="hybridMultilevel"/>
    <w:tmpl w:val="44FAB582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EF2BDD"/>
    <w:multiLevelType w:val="hybridMultilevel"/>
    <w:tmpl w:val="655E471C"/>
    <w:lvl w:ilvl="0" w:tplc="8916ADF6">
      <w:start w:val="5"/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050792">
    <w:abstractNumId w:val="10"/>
  </w:num>
  <w:num w:numId="2" w16cid:durableId="1722438548">
    <w:abstractNumId w:val="0"/>
  </w:num>
  <w:num w:numId="3" w16cid:durableId="463082921">
    <w:abstractNumId w:val="0"/>
  </w:num>
  <w:num w:numId="4" w16cid:durableId="595556910">
    <w:abstractNumId w:val="0"/>
  </w:num>
  <w:num w:numId="5" w16cid:durableId="2050883601">
    <w:abstractNumId w:val="0"/>
  </w:num>
  <w:num w:numId="6" w16cid:durableId="971791812">
    <w:abstractNumId w:val="0"/>
  </w:num>
  <w:num w:numId="7" w16cid:durableId="1492257666">
    <w:abstractNumId w:val="0"/>
  </w:num>
  <w:num w:numId="8" w16cid:durableId="215438677">
    <w:abstractNumId w:val="0"/>
  </w:num>
  <w:num w:numId="9" w16cid:durableId="494761688">
    <w:abstractNumId w:val="0"/>
  </w:num>
  <w:num w:numId="10" w16cid:durableId="1064181681">
    <w:abstractNumId w:val="0"/>
  </w:num>
  <w:num w:numId="11" w16cid:durableId="1829394768">
    <w:abstractNumId w:val="0"/>
  </w:num>
  <w:num w:numId="12" w16cid:durableId="1154755420">
    <w:abstractNumId w:val="0"/>
  </w:num>
  <w:num w:numId="13" w16cid:durableId="10390895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40595160">
    <w:abstractNumId w:val="15"/>
  </w:num>
  <w:num w:numId="15" w16cid:durableId="711731756">
    <w:abstractNumId w:val="18"/>
  </w:num>
  <w:num w:numId="16" w16cid:durableId="1413173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61768878">
    <w:abstractNumId w:val="3"/>
  </w:num>
  <w:num w:numId="18" w16cid:durableId="1766607868">
    <w:abstractNumId w:val="4"/>
  </w:num>
  <w:num w:numId="19" w16cid:durableId="1734962973">
    <w:abstractNumId w:val="17"/>
  </w:num>
  <w:num w:numId="20" w16cid:durableId="267470702">
    <w:abstractNumId w:val="5"/>
  </w:num>
  <w:num w:numId="21" w16cid:durableId="1310593532">
    <w:abstractNumId w:val="2"/>
  </w:num>
  <w:num w:numId="22" w16cid:durableId="823014023">
    <w:abstractNumId w:val="8"/>
  </w:num>
  <w:num w:numId="23" w16cid:durableId="18322119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51211398">
    <w:abstractNumId w:val="11"/>
  </w:num>
  <w:num w:numId="25" w16cid:durableId="46759756">
    <w:abstractNumId w:val="12"/>
  </w:num>
  <w:num w:numId="26" w16cid:durableId="1696496211">
    <w:abstractNumId w:val="7"/>
  </w:num>
  <w:num w:numId="27" w16cid:durableId="1536193075">
    <w:abstractNumId w:val="1"/>
  </w:num>
  <w:num w:numId="28" w16cid:durableId="654913352">
    <w:abstractNumId w:val="6"/>
  </w:num>
  <w:num w:numId="29" w16cid:durableId="807209229">
    <w:abstractNumId w:val="16"/>
  </w:num>
  <w:num w:numId="30" w16cid:durableId="1884169616">
    <w:abstractNumId w:val="14"/>
  </w:num>
  <w:num w:numId="31" w16cid:durableId="1971782173">
    <w:abstractNumId w:val="9"/>
  </w:num>
  <w:num w:numId="32" w16cid:durableId="1037505896">
    <w:abstractNumId w:val="13"/>
  </w:num>
  <w:num w:numId="33" w16cid:durableId="903684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278064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95"/>
    <w:rsid w:val="0000106A"/>
    <w:rsid w:val="00003669"/>
    <w:rsid w:val="00004059"/>
    <w:rsid w:val="00012AE9"/>
    <w:rsid w:val="0001570C"/>
    <w:rsid w:val="0001759A"/>
    <w:rsid w:val="00022954"/>
    <w:rsid w:val="00023020"/>
    <w:rsid w:val="0002511C"/>
    <w:rsid w:val="00032B65"/>
    <w:rsid w:val="00050F02"/>
    <w:rsid w:val="00053CF0"/>
    <w:rsid w:val="00054D9C"/>
    <w:rsid w:val="000670F0"/>
    <w:rsid w:val="0007337A"/>
    <w:rsid w:val="00074F02"/>
    <w:rsid w:val="000913BF"/>
    <w:rsid w:val="000A017E"/>
    <w:rsid w:val="000C29AA"/>
    <w:rsid w:val="000C477D"/>
    <w:rsid w:val="000D4EC2"/>
    <w:rsid w:val="000F1E97"/>
    <w:rsid w:val="000F3457"/>
    <w:rsid w:val="000F43E5"/>
    <w:rsid w:val="00105178"/>
    <w:rsid w:val="00106E71"/>
    <w:rsid w:val="001075B4"/>
    <w:rsid w:val="00114528"/>
    <w:rsid w:val="00120BF1"/>
    <w:rsid w:val="00122F18"/>
    <w:rsid w:val="001255B2"/>
    <w:rsid w:val="001260F0"/>
    <w:rsid w:val="00141554"/>
    <w:rsid w:val="00145DB5"/>
    <w:rsid w:val="0014614F"/>
    <w:rsid w:val="00156D87"/>
    <w:rsid w:val="00157308"/>
    <w:rsid w:val="00160978"/>
    <w:rsid w:val="0016109D"/>
    <w:rsid w:val="0016651E"/>
    <w:rsid w:val="001714BB"/>
    <w:rsid w:val="001737ED"/>
    <w:rsid w:val="00173E3F"/>
    <w:rsid w:val="00175E66"/>
    <w:rsid w:val="001809B3"/>
    <w:rsid w:val="00180C16"/>
    <w:rsid w:val="00194E31"/>
    <w:rsid w:val="001A79F0"/>
    <w:rsid w:val="001C1FDD"/>
    <w:rsid w:val="001C29F0"/>
    <w:rsid w:val="001C4B20"/>
    <w:rsid w:val="001C549B"/>
    <w:rsid w:val="001E16F4"/>
    <w:rsid w:val="001E232F"/>
    <w:rsid w:val="001E2C6A"/>
    <w:rsid w:val="001E3DD5"/>
    <w:rsid w:val="001E4C97"/>
    <w:rsid w:val="001E57AC"/>
    <w:rsid w:val="001F34C7"/>
    <w:rsid w:val="00203383"/>
    <w:rsid w:val="00211625"/>
    <w:rsid w:val="00211D16"/>
    <w:rsid w:val="00215215"/>
    <w:rsid w:val="00215241"/>
    <w:rsid w:val="002327DD"/>
    <w:rsid w:val="00233BBF"/>
    <w:rsid w:val="00236419"/>
    <w:rsid w:val="002551B1"/>
    <w:rsid w:val="002555F1"/>
    <w:rsid w:val="00263382"/>
    <w:rsid w:val="0026791A"/>
    <w:rsid w:val="002679A4"/>
    <w:rsid w:val="00273872"/>
    <w:rsid w:val="00277253"/>
    <w:rsid w:val="002850BF"/>
    <w:rsid w:val="002948CA"/>
    <w:rsid w:val="002A1889"/>
    <w:rsid w:val="002A54ED"/>
    <w:rsid w:val="002A6FBC"/>
    <w:rsid w:val="002B3F25"/>
    <w:rsid w:val="002B4E26"/>
    <w:rsid w:val="002B5646"/>
    <w:rsid w:val="002B6B98"/>
    <w:rsid w:val="002C2D62"/>
    <w:rsid w:val="002C592C"/>
    <w:rsid w:val="002D2108"/>
    <w:rsid w:val="002F1693"/>
    <w:rsid w:val="002F2338"/>
    <w:rsid w:val="002F290F"/>
    <w:rsid w:val="002F7DD2"/>
    <w:rsid w:val="00311C05"/>
    <w:rsid w:val="003130A4"/>
    <w:rsid w:val="00314DED"/>
    <w:rsid w:val="00324C1C"/>
    <w:rsid w:val="0033092C"/>
    <w:rsid w:val="003311AB"/>
    <w:rsid w:val="00332859"/>
    <w:rsid w:val="00337732"/>
    <w:rsid w:val="003415BD"/>
    <w:rsid w:val="003430D7"/>
    <w:rsid w:val="00346712"/>
    <w:rsid w:val="0034763B"/>
    <w:rsid w:val="00351EA7"/>
    <w:rsid w:val="003530AA"/>
    <w:rsid w:val="003543F2"/>
    <w:rsid w:val="00355001"/>
    <w:rsid w:val="00360956"/>
    <w:rsid w:val="00362CB2"/>
    <w:rsid w:val="00362E75"/>
    <w:rsid w:val="003738D7"/>
    <w:rsid w:val="00377FC1"/>
    <w:rsid w:val="00383D53"/>
    <w:rsid w:val="0039163B"/>
    <w:rsid w:val="00392E8C"/>
    <w:rsid w:val="003B6CB3"/>
    <w:rsid w:val="003C1005"/>
    <w:rsid w:val="003C35B4"/>
    <w:rsid w:val="003C636F"/>
    <w:rsid w:val="003C6525"/>
    <w:rsid w:val="003D0F63"/>
    <w:rsid w:val="003D15CF"/>
    <w:rsid w:val="003D28BD"/>
    <w:rsid w:val="003D61B6"/>
    <w:rsid w:val="003E1288"/>
    <w:rsid w:val="003E2C30"/>
    <w:rsid w:val="003E660D"/>
    <w:rsid w:val="003F32A8"/>
    <w:rsid w:val="00407C6F"/>
    <w:rsid w:val="0041499D"/>
    <w:rsid w:val="00423499"/>
    <w:rsid w:val="00424839"/>
    <w:rsid w:val="00424975"/>
    <w:rsid w:val="00425254"/>
    <w:rsid w:val="00425541"/>
    <w:rsid w:val="004256C6"/>
    <w:rsid w:val="004265B8"/>
    <w:rsid w:val="004271F8"/>
    <w:rsid w:val="004331C8"/>
    <w:rsid w:val="004356DD"/>
    <w:rsid w:val="00435EB4"/>
    <w:rsid w:val="00440504"/>
    <w:rsid w:val="004441D1"/>
    <w:rsid w:val="00460999"/>
    <w:rsid w:val="00463CDD"/>
    <w:rsid w:val="00466FA5"/>
    <w:rsid w:val="00470D0B"/>
    <w:rsid w:val="004722D7"/>
    <w:rsid w:val="00474214"/>
    <w:rsid w:val="0047473B"/>
    <w:rsid w:val="00491A44"/>
    <w:rsid w:val="00492D43"/>
    <w:rsid w:val="00495C37"/>
    <w:rsid w:val="0049674F"/>
    <w:rsid w:val="00497161"/>
    <w:rsid w:val="004A1AD8"/>
    <w:rsid w:val="004A306E"/>
    <w:rsid w:val="004A3898"/>
    <w:rsid w:val="004B3BEC"/>
    <w:rsid w:val="004C1E28"/>
    <w:rsid w:val="004C405E"/>
    <w:rsid w:val="004D150D"/>
    <w:rsid w:val="004D3CE8"/>
    <w:rsid w:val="004E1078"/>
    <w:rsid w:val="004E3120"/>
    <w:rsid w:val="004E31F7"/>
    <w:rsid w:val="004F11BC"/>
    <w:rsid w:val="004F501B"/>
    <w:rsid w:val="005032DF"/>
    <w:rsid w:val="00512750"/>
    <w:rsid w:val="0052313C"/>
    <w:rsid w:val="005261E7"/>
    <w:rsid w:val="00533ED8"/>
    <w:rsid w:val="0053614A"/>
    <w:rsid w:val="0054423D"/>
    <w:rsid w:val="005467CF"/>
    <w:rsid w:val="00546C9C"/>
    <w:rsid w:val="005528C2"/>
    <w:rsid w:val="00552D52"/>
    <w:rsid w:val="00555F73"/>
    <w:rsid w:val="00557CC4"/>
    <w:rsid w:val="0056010D"/>
    <w:rsid w:val="00560402"/>
    <w:rsid w:val="005724B1"/>
    <w:rsid w:val="00577B29"/>
    <w:rsid w:val="0058131F"/>
    <w:rsid w:val="005848F7"/>
    <w:rsid w:val="00590AAB"/>
    <w:rsid w:val="00594824"/>
    <w:rsid w:val="005A1CEC"/>
    <w:rsid w:val="005B0D34"/>
    <w:rsid w:val="005B1DF6"/>
    <w:rsid w:val="005B4268"/>
    <w:rsid w:val="005C3D71"/>
    <w:rsid w:val="005C64C8"/>
    <w:rsid w:val="005E572B"/>
    <w:rsid w:val="005E7087"/>
    <w:rsid w:val="005F2225"/>
    <w:rsid w:val="005F7F70"/>
    <w:rsid w:val="00601A55"/>
    <w:rsid w:val="00605A0C"/>
    <w:rsid w:val="006124A3"/>
    <w:rsid w:val="006169DD"/>
    <w:rsid w:val="00617FCD"/>
    <w:rsid w:val="00627D1F"/>
    <w:rsid w:val="00631A84"/>
    <w:rsid w:val="0064069D"/>
    <w:rsid w:val="00643282"/>
    <w:rsid w:val="00645BE9"/>
    <w:rsid w:val="00652DED"/>
    <w:rsid w:val="0065347A"/>
    <w:rsid w:val="006534F7"/>
    <w:rsid w:val="00671481"/>
    <w:rsid w:val="00691A15"/>
    <w:rsid w:val="00691E0F"/>
    <w:rsid w:val="006966C6"/>
    <w:rsid w:val="00697CE6"/>
    <w:rsid w:val="006A0892"/>
    <w:rsid w:val="006A3AEE"/>
    <w:rsid w:val="006A3F63"/>
    <w:rsid w:val="006A515C"/>
    <w:rsid w:val="006B1FE6"/>
    <w:rsid w:val="006B34A9"/>
    <w:rsid w:val="006B5DED"/>
    <w:rsid w:val="006B6215"/>
    <w:rsid w:val="006C0484"/>
    <w:rsid w:val="006C05FE"/>
    <w:rsid w:val="006D2F47"/>
    <w:rsid w:val="006D4318"/>
    <w:rsid w:val="006D622E"/>
    <w:rsid w:val="006E0951"/>
    <w:rsid w:val="006F61C8"/>
    <w:rsid w:val="0071491B"/>
    <w:rsid w:val="0071654F"/>
    <w:rsid w:val="00720610"/>
    <w:rsid w:val="007237D0"/>
    <w:rsid w:val="00724108"/>
    <w:rsid w:val="0073151F"/>
    <w:rsid w:val="00731A62"/>
    <w:rsid w:val="00740E99"/>
    <w:rsid w:val="0074406C"/>
    <w:rsid w:val="007444E0"/>
    <w:rsid w:val="0074481B"/>
    <w:rsid w:val="00752634"/>
    <w:rsid w:val="007561B6"/>
    <w:rsid w:val="00765660"/>
    <w:rsid w:val="00771586"/>
    <w:rsid w:val="0077288C"/>
    <w:rsid w:val="00783894"/>
    <w:rsid w:val="007A7A04"/>
    <w:rsid w:val="007B04EB"/>
    <w:rsid w:val="007B098A"/>
    <w:rsid w:val="007B4336"/>
    <w:rsid w:val="007B614E"/>
    <w:rsid w:val="007C251C"/>
    <w:rsid w:val="007C71B2"/>
    <w:rsid w:val="007D03DD"/>
    <w:rsid w:val="007D0956"/>
    <w:rsid w:val="007D1478"/>
    <w:rsid w:val="007D1535"/>
    <w:rsid w:val="007D1D08"/>
    <w:rsid w:val="007D266C"/>
    <w:rsid w:val="007D3418"/>
    <w:rsid w:val="007F3AFE"/>
    <w:rsid w:val="00803464"/>
    <w:rsid w:val="0081308E"/>
    <w:rsid w:val="00816A2B"/>
    <w:rsid w:val="00824C0F"/>
    <w:rsid w:val="0083171E"/>
    <w:rsid w:val="00833900"/>
    <w:rsid w:val="00844283"/>
    <w:rsid w:val="00855231"/>
    <w:rsid w:val="008626B9"/>
    <w:rsid w:val="00863A9C"/>
    <w:rsid w:val="00864B5B"/>
    <w:rsid w:val="00865402"/>
    <w:rsid w:val="00874970"/>
    <w:rsid w:val="00874B7A"/>
    <w:rsid w:val="008A0102"/>
    <w:rsid w:val="008A0143"/>
    <w:rsid w:val="008A6511"/>
    <w:rsid w:val="008B00C8"/>
    <w:rsid w:val="008B0AEC"/>
    <w:rsid w:val="008B224B"/>
    <w:rsid w:val="008B50EB"/>
    <w:rsid w:val="008C0EB7"/>
    <w:rsid w:val="008C270D"/>
    <w:rsid w:val="008C54F6"/>
    <w:rsid w:val="008C5596"/>
    <w:rsid w:val="008C73BB"/>
    <w:rsid w:val="008D363B"/>
    <w:rsid w:val="008D489C"/>
    <w:rsid w:val="008D6EB6"/>
    <w:rsid w:val="008E12E8"/>
    <w:rsid w:val="008E516D"/>
    <w:rsid w:val="008F0579"/>
    <w:rsid w:val="00904076"/>
    <w:rsid w:val="0090761E"/>
    <w:rsid w:val="009077D1"/>
    <w:rsid w:val="00907D68"/>
    <w:rsid w:val="00921FCB"/>
    <w:rsid w:val="009251D9"/>
    <w:rsid w:val="00927E65"/>
    <w:rsid w:val="0093040F"/>
    <w:rsid w:val="00931AE8"/>
    <w:rsid w:val="009410D6"/>
    <w:rsid w:val="00944C71"/>
    <w:rsid w:val="00945326"/>
    <w:rsid w:val="009469D6"/>
    <w:rsid w:val="00950D41"/>
    <w:rsid w:val="00951899"/>
    <w:rsid w:val="009568BD"/>
    <w:rsid w:val="00956DA5"/>
    <w:rsid w:val="00964574"/>
    <w:rsid w:val="009739B8"/>
    <w:rsid w:val="0098153E"/>
    <w:rsid w:val="00984530"/>
    <w:rsid w:val="009850C1"/>
    <w:rsid w:val="009865A7"/>
    <w:rsid w:val="00992B92"/>
    <w:rsid w:val="0099540E"/>
    <w:rsid w:val="00995688"/>
    <w:rsid w:val="00996495"/>
    <w:rsid w:val="009A5428"/>
    <w:rsid w:val="009B2F46"/>
    <w:rsid w:val="009B494B"/>
    <w:rsid w:val="009B7594"/>
    <w:rsid w:val="009B79BC"/>
    <w:rsid w:val="009C1327"/>
    <w:rsid w:val="009C6EA9"/>
    <w:rsid w:val="009D1F81"/>
    <w:rsid w:val="009D2971"/>
    <w:rsid w:val="009D2A1A"/>
    <w:rsid w:val="009D34A0"/>
    <w:rsid w:val="009E24F9"/>
    <w:rsid w:val="009E75F9"/>
    <w:rsid w:val="009F0BA2"/>
    <w:rsid w:val="009F18C8"/>
    <w:rsid w:val="009F462E"/>
    <w:rsid w:val="009F703D"/>
    <w:rsid w:val="00A04B01"/>
    <w:rsid w:val="00A10249"/>
    <w:rsid w:val="00A12531"/>
    <w:rsid w:val="00A14CEE"/>
    <w:rsid w:val="00A15FD8"/>
    <w:rsid w:val="00A24CF0"/>
    <w:rsid w:val="00A273A1"/>
    <w:rsid w:val="00A27561"/>
    <w:rsid w:val="00A30FA5"/>
    <w:rsid w:val="00A32551"/>
    <w:rsid w:val="00A34049"/>
    <w:rsid w:val="00A34301"/>
    <w:rsid w:val="00A35ADD"/>
    <w:rsid w:val="00A4119C"/>
    <w:rsid w:val="00A4444B"/>
    <w:rsid w:val="00A536FD"/>
    <w:rsid w:val="00A53B21"/>
    <w:rsid w:val="00A548BA"/>
    <w:rsid w:val="00A55548"/>
    <w:rsid w:val="00A577F3"/>
    <w:rsid w:val="00A71132"/>
    <w:rsid w:val="00A746C4"/>
    <w:rsid w:val="00A85C0C"/>
    <w:rsid w:val="00A94E2E"/>
    <w:rsid w:val="00AA7117"/>
    <w:rsid w:val="00AB13D9"/>
    <w:rsid w:val="00AB6A19"/>
    <w:rsid w:val="00AC3612"/>
    <w:rsid w:val="00AC399A"/>
    <w:rsid w:val="00AC3B2A"/>
    <w:rsid w:val="00AC5104"/>
    <w:rsid w:val="00AC60C7"/>
    <w:rsid w:val="00AC7463"/>
    <w:rsid w:val="00AD4FC9"/>
    <w:rsid w:val="00B04FB4"/>
    <w:rsid w:val="00B05D48"/>
    <w:rsid w:val="00B12F05"/>
    <w:rsid w:val="00B15F86"/>
    <w:rsid w:val="00B162DE"/>
    <w:rsid w:val="00B31CA1"/>
    <w:rsid w:val="00B32E6D"/>
    <w:rsid w:val="00B411F6"/>
    <w:rsid w:val="00B43D28"/>
    <w:rsid w:val="00B4670A"/>
    <w:rsid w:val="00B47283"/>
    <w:rsid w:val="00B54618"/>
    <w:rsid w:val="00B72500"/>
    <w:rsid w:val="00B76711"/>
    <w:rsid w:val="00B80571"/>
    <w:rsid w:val="00B82796"/>
    <w:rsid w:val="00B84C03"/>
    <w:rsid w:val="00B91064"/>
    <w:rsid w:val="00B95B18"/>
    <w:rsid w:val="00B96498"/>
    <w:rsid w:val="00BA6D67"/>
    <w:rsid w:val="00BB25A8"/>
    <w:rsid w:val="00BB33EF"/>
    <w:rsid w:val="00BB736D"/>
    <w:rsid w:val="00BC107D"/>
    <w:rsid w:val="00BC3299"/>
    <w:rsid w:val="00BC6D35"/>
    <w:rsid w:val="00BC7C71"/>
    <w:rsid w:val="00BD390B"/>
    <w:rsid w:val="00BE0CED"/>
    <w:rsid w:val="00BF003D"/>
    <w:rsid w:val="00BF1D26"/>
    <w:rsid w:val="00BF42F9"/>
    <w:rsid w:val="00BF7C81"/>
    <w:rsid w:val="00C003EC"/>
    <w:rsid w:val="00C04AF4"/>
    <w:rsid w:val="00C06F25"/>
    <w:rsid w:val="00C07354"/>
    <w:rsid w:val="00C07BB4"/>
    <w:rsid w:val="00C14E82"/>
    <w:rsid w:val="00C23FB6"/>
    <w:rsid w:val="00C24276"/>
    <w:rsid w:val="00C4022F"/>
    <w:rsid w:val="00C42491"/>
    <w:rsid w:val="00C42D74"/>
    <w:rsid w:val="00C456F9"/>
    <w:rsid w:val="00C51B04"/>
    <w:rsid w:val="00C55B2C"/>
    <w:rsid w:val="00C56F6F"/>
    <w:rsid w:val="00C60564"/>
    <w:rsid w:val="00C6219A"/>
    <w:rsid w:val="00C64AA4"/>
    <w:rsid w:val="00C66E8F"/>
    <w:rsid w:val="00C74192"/>
    <w:rsid w:val="00C805A7"/>
    <w:rsid w:val="00C83A9D"/>
    <w:rsid w:val="00C91382"/>
    <w:rsid w:val="00C9641D"/>
    <w:rsid w:val="00C97728"/>
    <w:rsid w:val="00CA0F13"/>
    <w:rsid w:val="00CA568B"/>
    <w:rsid w:val="00CA5870"/>
    <w:rsid w:val="00CA7DD6"/>
    <w:rsid w:val="00CB3FC3"/>
    <w:rsid w:val="00CB47A6"/>
    <w:rsid w:val="00CB6D71"/>
    <w:rsid w:val="00CC2976"/>
    <w:rsid w:val="00CD451A"/>
    <w:rsid w:val="00CE11C4"/>
    <w:rsid w:val="00CE2764"/>
    <w:rsid w:val="00CF2E8A"/>
    <w:rsid w:val="00D047A4"/>
    <w:rsid w:val="00D05926"/>
    <w:rsid w:val="00D15E6E"/>
    <w:rsid w:val="00D2171E"/>
    <w:rsid w:val="00D21F8D"/>
    <w:rsid w:val="00D2763B"/>
    <w:rsid w:val="00D27CCD"/>
    <w:rsid w:val="00D33F55"/>
    <w:rsid w:val="00D34518"/>
    <w:rsid w:val="00D34CB8"/>
    <w:rsid w:val="00D47BCE"/>
    <w:rsid w:val="00D50E19"/>
    <w:rsid w:val="00D539D6"/>
    <w:rsid w:val="00D65232"/>
    <w:rsid w:val="00D72538"/>
    <w:rsid w:val="00D81F46"/>
    <w:rsid w:val="00D855DB"/>
    <w:rsid w:val="00D87BD1"/>
    <w:rsid w:val="00D91AEB"/>
    <w:rsid w:val="00D9709A"/>
    <w:rsid w:val="00DA25D2"/>
    <w:rsid w:val="00DA2760"/>
    <w:rsid w:val="00DA46FF"/>
    <w:rsid w:val="00DB2DAC"/>
    <w:rsid w:val="00DB39CB"/>
    <w:rsid w:val="00DB741F"/>
    <w:rsid w:val="00DC0561"/>
    <w:rsid w:val="00DC121A"/>
    <w:rsid w:val="00DC4CDE"/>
    <w:rsid w:val="00DE1FE3"/>
    <w:rsid w:val="00DE5585"/>
    <w:rsid w:val="00E049C0"/>
    <w:rsid w:val="00E22DEC"/>
    <w:rsid w:val="00E337C9"/>
    <w:rsid w:val="00E3773A"/>
    <w:rsid w:val="00E4257D"/>
    <w:rsid w:val="00E43814"/>
    <w:rsid w:val="00E56FE6"/>
    <w:rsid w:val="00E57533"/>
    <w:rsid w:val="00E6483C"/>
    <w:rsid w:val="00E672E5"/>
    <w:rsid w:val="00E72F7E"/>
    <w:rsid w:val="00E733CD"/>
    <w:rsid w:val="00E77F41"/>
    <w:rsid w:val="00E8367C"/>
    <w:rsid w:val="00E8652C"/>
    <w:rsid w:val="00E876B2"/>
    <w:rsid w:val="00E912EF"/>
    <w:rsid w:val="00E974B8"/>
    <w:rsid w:val="00E97E00"/>
    <w:rsid w:val="00EB09FE"/>
    <w:rsid w:val="00EB134A"/>
    <w:rsid w:val="00EB38CA"/>
    <w:rsid w:val="00EC5C79"/>
    <w:rsid w:val="00ED088C"/>
    <w:rsid w:val="00EE57BB"/>
    <w:rsid w:val="00EE5886"/>
    <w:rsid w:val="00EE7B76"/>
    <w:rsid w:val="00EF701C"/>
    <w:rsid w:val="00F023BC"/>
    <w:rsid w:val="00F03771"/>
    <w:rsid w:val="00F10FBC"/>
    <w:rsid w:val="00F157F9"/>
    <w:rsid w:val="00F21FB9"/>
    <w:rsid w:val="00F240C9"/>
    <w:rsid w:val="00F2729E"/>
    <w:rsid w:val="00F32E1F"/>
    <w:rsid w:val="00F342BB"/>
    <w:rsid w:val="00F35EB8"/>
    <w:rsid w:val="00F36757"/>
    <w:rsid w:val="00F4220F"/>
    <w:rsid w:val="00F4536F"/>
    <w:rsid w:val="00F51DE3"/>
    <w:rsid w:val="00F52A9D"/>
    <w:rsid w:val="00F54DDA"/>
    <w:rsid w:val="00F5541D"/>
    <w:rsid w:val="00F55EB5"/>
    <w:rsid w:val="00F65995"/>
    <w:rsid w:val="00F66ABA"/>
    <w:rsid w:val="00F67AB1"/>
    <w:rsid w:val="00F76DAB"/>
    <w:rsid w:val="00F80DCE"/>
    <w:rsid w:val="00F85043"/>
    <w:rsid w:val="00F9251E"/>
    <w:rsid w:val="00F93C4E"/>
    <w:rsid w:val="00FA16EC"/>
    <w:rsid w:val="00FA2A41"/>
    <w:rsid w:val="00FB106A"/>
    <w:rsid w:val="00FC2501"/>
    <w:rsid w:val="00FC621C"/>
    <w:rsid w:val="00FC71F2"/>
    <w:rsid w:val="00FC74E0"/>
    <w:rsid w:val="00FD3FE0"/>
    <w:rsid w:val="00FE0D1E"/>
    <w:rsid w:val="00FE4A27"/>
    <w:rsid w:val="00FE6E18"/>
    <w:rsid w:val="00FE7691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638E3"/>
  <w15:chartTrackingRefBased/>
  <w15:docId w15:val="{21E880B7-1201-4AB1-A21E-5885E71F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A3898"/>
    <w:pPr>
      <w:jc w:val="both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qFormat/>
    <w:rsid w:val="006124A3"/>
    <w:pPr>
      <w:keepNext/>
      <w:numPr>
        <w:numId w:val="12"/>
      </w:numPr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6124A3"/>
    <w:pPr>
      <w:keepNext/>
      <w:numPr>
        <w:ilvl w:val="1"/>
        <w:numId w:val="11"/>
      </w:numPr>
      <w:spacing w:before="120" w:after="120"/>
      <w:ind w:left="1284"/>
      <w:outlineLvl w:val="1"/>
    </w:pPr>
    <w:rPr>
      <w:rFonts w:cs="Arial"/>
      <w:b/>
      <w:bCs/>
    </w:rPr>
  </w:style>
  <w:style w:type="paragraph" w:styleId="Titolo3">
    <w:name w:val="heading 3"/>
    <w:basedOn w:val="Titolo2"/>
    <w:next w:val="Normale"/>
    <w:link w:val="Titolo3Carattere"/>
    <w:qFormat/>
    <w:rsid w:val="006124A3"/>
    <w:pPr>
      <w:numPr>
        <w:ilvl w:val="2"/>
        <w:numId w:val="12"/>
      </w:numPr>
      <w:outlineLvl w:val="2"/>
    </w:pPr>
    <w:rPr>
      <w:i/>
      <w:iCs/>
    </w:rPr>
  </w:style>
  <w:style w:type="paragraph" w:styleId="Titolo4">
    <w:name w:val="heading 4"/>
    <w:basedOn w:val="Titolo3"/>
    <w:next w:val="Normale"/>
    <w:link w:val="Titolo4Carattere"/>
    <w:autoRedefine/>
    <w:qFormat/>
    <w:rsid w:val="000670F0"/>
    <w:pPr>
      <w:numPr>
        <w:ilvl w:val="3"/>
      </w:numPr>
      <w:outlineLvl w:val="3"/>
    </w:pPr>
    <w:rPr>
      <w:szCs w:val="22"/>
    </w:rPr>
  </w:style>
  <w:style w:type="paragraph" w:styleId="Titolo5">
    <w:name w:val="heading 5"/>
    <w:basedOn w:val="Normale"/>
    <w:next w:val="Normale"/>
    <w:link w:val="Titolo5Carattere"/>
    <w:qFormat/>
    <w:rsid w:val="006124A3"/>
    <w:pPr>
      <w:keepNext/>
      <w:numPr>
        <w:ilvl w:val="4"/>
        <w:numId w:val="12"/>
      </w:numPr>
      <w:jc w:val="center"/>
      <w:outlineLvl w:val="4"/>
    </w:pPr>
    <w:rPr>
      <w:sz w:val="40"/>
    </w:rPr>
  </w:style>
  <w:style w:type="paragraph" w:styleId="Titolo6">
    <w:name w:val="heading 6"/>
    <w:basedOn w:val="Normale"/>
    <w:next w:val="Normale"/>
    <w:link w:val="Titolo6Carattere"/>
    <w:qFormat/>
    <w:rsid w:val="006124A3"/>
    <w:pPr>
      <w:keepNext/>
      <w:numPr>
        <w:ilvl w:val="5"/>
        <w:numId w:val="12"/>
      </w:numPr>
      <w:jc w:val="center"/>
      <w:outlineLvl w:val="5"/>
    </w:pPr>
    <w:rPr>
      <w:sz w:val="40"/>
    </w:rPr>
  </w:style>
  <w:style w:type="paragraph" w:styleId="Titolo7">
    <w:name w:val="heading 7"/>
    <w:basedOn w:val="Normale"/>
    <w:next w:val="Normale"/>
    <w:link w:val="Titolo7Carattere"/>
    <w:qFormat/>
    <w:rsid w:val="006124A3"/>
    <w:pPr>
      <w:keepNext/>
      <w:numPr>
        <w:ilvl w:val="6"/>
        <w:numId w:val="12"/>
      </w:numPr>
      <w:outlineLvl w:val="6"/>
    </w:pPr>
    <w:rPr>
      <w:sz w:val="4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124A3"/>
    <w:pPr>
      <w:numPr>
        <w:ilvl w:val="7"/>
        <w:numId w:val="12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124A3"/>
    <w:pPr>
      <w:numPr>
        <w:ilvl w:val="8"/>
        <w:numId w:val="12"/>
      </w:numPr>
      <w:spacing w:before="240" w:after="60"/>
      <w:outlineLvl w:val="8"/>
    </w:pPr>
    <w:rPr>
      <w:rFonts w:ascii="Calibri Light" w:hAnsi="Calibri Light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56DA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6DA5"/>
  </w:style>
  <w:style w:type="paragraph" w:styleId="Pidipagina">
    <w:name w:val="footer"/>
    <w:basedOn w:val="Normale"/>
    <w:link w:val="PidipaginaCarattere"/>
    <w:uiPriority w:val="99"/>
    <w:unhideWhenUsed/>
    <w:rsid w:val="00956DA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6DA5"/>
  </w:style>
  <w:style w:type="paragraph" w:styleId="Nessunaspaziatura">
    <w:name w:val="No Spacing"/>
    <w:basedOn w:val="Normale"/>
    <w:link w:val="NessunaspaziaturaCarattere"/>
    <w:uiPriority w:val="1"/>
    <w:qFormat/>
    <w:rsid w:val="00864B5B"/>
    <w:rPr>
      <w:rFonts w:eastAsiaTheme="majorEastAsia" w:cstheme="majorBidi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64B5B"/>
    <w:rPr>
      <w:rFonts w:ascii="Arial" w:eastAsiaTheme="majorEastAsia" w:hAnsi="Arial" w:cstheme="majorBidi"/>
      <w:sz w:val="22"/>
    </w:rPr>
  </w:style>
  <w:style w:type="table" w:styleId="Grigliatabella">
    <w:name w:val="Table Grid"/>
    <w:basedOn w:val="Tabellanormale"/>
    <w:uiPriority w:val="39"/>
    <w:rsid w:val="00864B5B"/>
    <w:rPr>
      <w:rFonts w:asciiTheme="majorHAnsi" w:eastAsiaTheme="majorEastAsia" w:hAnsiTheme="majorHAnsi" w:cstheme="majorBidi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9709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670F0"/>
    <w:pPr>
      <w:ind w:left="708"/>
    </w:pPr>
  </w:style>
  <w:style w:type="character" w:customStyle="1" w:styleId="Titolo1Carattere">
    <w:name w:val="Titolo 1 Carattere"/>
    <w:link w:val="Titolo1"/>
    <w:rsid w:val="000670F0"/>
    <w:rPr>
      <w:rFonts w:ascii="Arial" w:hAnsi="Arial" w:cs="Arial"/>
      <w:b/>
      <w:bCs/>
      <w:kern w:val="32"/>
      <w:sz w:val="32"/>
      <w:szCs w:val="32"/>
    </w:rPr>
  </w:style>
  <w:style w:type="character" w:customStyle="1" w:styleId="Titolo2Carattere">
    <w:name w:val="Titolo 2 Carattere"/>
    <w:link w:val="Titolo2"/>
    <w:rsid w:val="006124A3"/>
    <w:rPr>
      <w:rFonts w:ascii="Arial" w:hAnsi="Arial" w:cs="Arial"/>
      <w:b/>
      <w:bCs/>
    </w:rPr>
  </w:style>
  <w:style w:type="character" w:customStyle="1" w:styleId="Titolo3Carattere">
    <w:name w:val="Titolo 3 Carattere"/>
    <w:link w:val="Titolo3"/>
    <w:rsid w:val="000670F0"/>
    <w:rPr>
      <w:rFonts w:ascii="Arial" w:hAnsi="Arial" w:cs="Arial"/>
      <w:b/>
      <w:bCs/>
      <w:i/>
      <w:iCs/>
      <w:sz w:val="22"/>
    </w:rPr>
  </w:style>
  <w:style w:type="character" w:customStyle="1" w:styleId="Titolo4Carattere">
    <w:name w:val="Titolo 4 Carattere"/>
    <w:link w:val="Titolo4"/>
    <w:rsid w:val="000670F0"/>
    <w:rPr>
      <w:rFonts w:ascii="Arial" w:hAnsi="Arial" w:cs="Arial"/>
      <w:b/>
      <w:bCs/>
      <w:i/>
      <w:iCs/>
      <w:sz w:val="22"/>
      <w:szCs w:val="22"/>
    </w:rPr>
  </w:style>
  <w:style w:type="character" w:customStyle="1" w:styleId="Titolo5Carattere">
    <w:name w:val="Titolo 5 Carattere"/>
    <w:link w:val="Titolo5"/>
    <w:rsid w:val="000670F0"/>
    <w:rPr>
      <w:rFonts w:ascii="Arial" w:hAnsi="Arial"/>
      <w:sz w:val="40"/>
    </w:rPr>
  </w:style>
  <w:style w:type="character" w:customStyle="1" w:styleId="Titolo6Carattere">
    <w:name w:val="Titolo 6 Carattere"/>
    <w:link w:val="Titolo6"/>
    <w:rsid w:val="000670F0"/>
    <w:rPr>
      <w:rFonts w:ascii="Arial" w:hAnsi="Arial"/>
      <w:sz w:val="40"/>
    </w:rPr>
  </w:style>
  <w:style w:type="character" w:customStyle="1" w:styleId="Titolo7Carattere">
    <w:name w:val="Titolo 7 Carattere"/>
    <w:link w:val="Titolo7"/>
    <w:rsid w:val="000670F0"/>
    <w:rPr>
      <w:rFonts w:ascii="Arial" w:hAnsi="Arial"/>
      <w:sz w:val="40"/>
    </w:rPr>
  </w:style>
  <w:style w:type="character" w:customStyle="1" w:styleId="Titolo8Carattere">
    <w:name w:val="Titolo 8 Carattere"/>
    <w:link w:val="Titolo8"/>
    <w:uiPriority w:val="9"/>
    <w:semiHidden/>
    <w:rsid w:val="000670F0"/>
    <w:rPr>
      <w:rFonts w:ascii="Calibri" w:hAnsi="Calibri"/>
      <w:i/>
      <w:iCs/>
      <w:sz w:val="22"/>
      <w:szCs w:val="24"/>
    </w:rPr>
  </w:style>
  <w:style w:type="character" w:customStyle="1" w:styleId="Titolo9Carattere">
    <w:name w:val="Titolo 9 Carattere"/>
    <w:link w:val="Titolo9"/>
    <w:uiPriority w:val="9"/>
    <w:semiHidden/>
    <w:rsid w:val="000670F0"/>
    <w:rPr>
      <w:rFonts w:ascii="Calibri Light" w:hAnsi="Calibri Light"/>
      <w:sz w:val="22"/>
      <w:szCs w:val="22"/>
    </w:rPr>
  </w:style>
  <w:style w:type="paragraph" w:styleId="Didascalia">
    <w:name w:val="caption"/>
    <w:basedOn w:val="Normale"/>
    <w:next w:val="Normale"/>
    <w:link w:val="DidascaliaCarattere"/>
    <w:autoRedefine/>
    <w:uiPriority w:val="35"/>
    <w:qFormat/>
    <w:rsid w:val="0016651E"/>
    <w:pPr>
      <w:keepNext/>
      <w:spacing w:after="240"/>
    </w:pPr>
    <w:rPr>
      <w:i/>
    </w:rPr>
  </w:style>
  <w:style w:type="character" w:customStyle="1" w:styleId="DidascaliaCarattere">
    <w:name w:val="Didascalia Carattere"/>
    <w:link w:val="Didascalia"/>
    <w:uiPriority w:val="35"/>
    <w:rsid w:val="0016651E"/>
    <w:rPr>
      <w:rFonts w:ascii="Arial" w:hAnsi="Arial"/>
      <w:i/>
    </w:rPr>
  </w:style>
  <w:style w:type="paragraph" w:styleId="Titolo">
    <w:name w:val="Title"/>
    <w:basedOn w:val="Normale"/>
    <w:next w:val="Normale"/>
    <w:link w:val="TitoloCarattere"/>
    <w:uiPriority w:val="10"/>
    <w:qFormat/>
    <w:rsid w:val="00355001"/>
    <w:pPr>
      <w:contextualSpacing/>
      <w:jc w:val="center"/>
    </w:pPr>
    <w:rPr>
      <w:b/>
      <w:bCs/>
      <w:color w:val="00927B"/>
      <w:spacing w:val="-10"/>
      <w:kern w:val="28"/>
      <w:sz w:val="40"/>
      <w:szCs w:val="40"/>
    </w:rPr>
  </w:style>
  <w:style w:type="character" w:customStyle="1" w:styleId="TitoloCarattere">
    <w:name w:val="Titolo Carattere"/>
    <w:link w:val="Titolo"/>
    <w:uiPriority w:val="10"/>
    <w:rsid w:val="00355001"/>
    <w:rPr>
      <w:rFonts w:ascii="Arial" w:hAnsi="Arial"/>
      <w:b/>
      <w:bCs/>
      <w:color w:val="00927B"/>
      <w:spacing w:val="-10"/>
      <w:kern w:val="28"/>
      <w:sz w:val="40"/>
      <w:szCs w:val="4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70F0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ottotitoloCarattere">
    <w:name w:val="Sottotitolo Carattere"/>
    <w:link w:val="Sottotitolo"/>
    <w:uiPriority w:val="11"/>
    <w:rsid w:val="000670F0"/>
    <w:rPr>
      <w:rFonts w:ascii="Calibri Light" w:hAnsi="Calibri Light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7C251C"/>
    <w:pPr>
      <w:keepLines/>
      <w:numPr>
        <w:numId w:val="0"/>
      </w:numPr>
      <w:spacing w:before="0" w:after="0" w:line="276" w:lineRule="auto"/>
      <w:ind w:left="431" w:hanging="431"/>
      <w:jc w:val="left"/>
      <w:outlineLvl w:val="9"/>
    </w:pPr>
    <w:rPr>
      <w:rFonts w:cs="Times New Roman"/>
      <w:color w:val="00927B"/>
      <w:kern w:val="0"/>
      <w:szCs w:val="28"/>
    </w:rPr>
  </w:style>
  <w:style w:type="character" w:customStyle="1" w:styleId="Dubbio">
    <w:name w:val="Dubbio"/>
    <w:basedOn w:val="Carpredefinitoparagrafo"/>
    <w:uiPriority w:val="1"/>
    <w:qFormat/>
    <w:rsid w:val="00273872"/>
    <w:rPr>
      <w:color w:val="FF0000"/>
      <w:bdr w:val="none" w:sz="0" w:space="0" w:color="auto"/>
      <w:shd w:val="clear" w:color="auto" w:fill="FFFF00"/>
    </w:rPr>
  </w:style>
  <w:style w:type="character" w:styleId="Testosegnaposto">
    <w:name w:val="Placeholder Text"/>
    <w:basedOn w:val="Carpredefinitoparagrafo"/>
    <w:uiPriority w:val="99"/>
    <w:semiHidden/>
    <w:rsid w:val="006B5DED"/>
    <w:rPr>
      <w:color w:val="666666"/>
    </w:rPr>
  </w:style>
  <w:style w:type="character" w:customStyle="1" w:styleId="Parolaspeciale">
    <w:name w:val="Parola speciale"/>
    <w:basedOn w:val="Carpredefinitoparagrafo"/>
    <w:uiPriority w:val="1"/>
    <w:qFormat/>
    <w:rsid w:val="00054D9C"/>
    <w:rPr>
      <w:rFonts w:ascii="Aptos Mono" w:hAnsi="Aptos Mono"/>
      <w:color w:val="0070C0"/>
    </w:rPr>
  </w:style>
  <w:style w:type="paragraph" w:styleId="Sommario1">
    <w:name w:val="toc 1"/>
    <w:basedOn w:val="Normale"/>
    <w:next w:val="Normale"/>
    <w:autoRedefine/>
    <w:uiPriority w:val="39"/>
    <w:unhideWhenUsed/>
    <w:rsid w:val="007C251C"/>
    <w:pPr>
      <w:spacing w:after="100"/>
    </w:pPr>
    <w:rPr>
      <w:color w:val="00927B"/>
    </w:rPr>
  </w:style>
  <w:style w:type="paragraph" w:styleId="Sommario2">
    <w:name w:val="toc 2"/>
    <w:basedOn w:val="Normale"/>
    <w:next w:val="Normale"/>
    <w:autoRedefine/>
    <w:uiPriority w:val="39"/>
    <w:unhideWhenUsed/>
    <w:rsid w:val="007C251C"/>
    <w:pPr>
      <w:spacing w:after="100"/>
      <w:ind w:left="200"/>
    </w:pPr>
    <w:rPr>
      <w:color w:val="00927B"/>
    </w:rPr>
  </w:style>
  <w:style w:type="character" w:styleId="Menzionenonrisolta">
    <w:name w:val="Unresolved Mention"/>
    <w:basedOn w:val="Carpredefinitoparagrafo"/>
    <w:uiPriority w:val="99"/>
    <w:semiHidden/>
    <w:unhideWhenUsed/>
    <w:rsid w:val="00D91AE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1AEB"/>
    <w:rPr>
      <w:color w:val="954F72" w:themeColor="followedHyperlink"/>
      <w:u w:val="single"/>
    </w:rPr>
  </w:style>
  <w:style w:type="table" w:customStyle="1" w:styleId="StileTabella">
    <w:name w:val="StileTabella"/>
    <w:basedOn w:val="Tabellanormale"/>
    <w:uiPriority w:val="99"/>
    <w:rsid w:val="00474214"/>
    <w:rPr>
      <w:rFonts w:ascii="Arial" w:hAnsi="Arial"/>
    </w:rPr>
    <w:tblPr>
      <w:tblStyleRowBandSize w:val="1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cPr>
      <w:shd w:val="clear" w:color="auto" w:fill="auto"/>
      <w:tcMar>
        <w:top w:w="57" w:type="dxa"/>
        <w:bottom w:w="57" w:type="dxa"/>
      </w:tcMar>
      <w:vAlign w:val="center"/>
    </w:tcPr>
    <w:tblStylePr w:type="firstRow">
      <w:pPr>
        <w:jc w:val="center"/>
      </w:pPr>
      <w:rPr>
        <w:rFonts w:ascii="Arial" w:hAnsi="Arial"/>
        <w:b/>
      </w:rPr>
      <w:tblPr/>
      <w:trPr>
        <w:tblHeader/>
      </w:trPr>
      <w:tcPr>
        <w:shd w:val="clear" w:color="auto" w:fill="E7E6E6" w:themeFill="background2"/>
      </w:tc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ellagriglia1chiara-colore2">
    <w:name w:val="Grid Table 1 Light Accent 2"/>
    <w:basedOn w:val="Tabellanormale"/>
    <w:uiPriority w:val="46"/>
    <w:rsid w:val="000C29A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">
    <w:name w:val="Grid Table 1 Light"/>
    <w:basedOn w:val="Tabellanormale"/>
    <w:uiPriority w:val="46"/>
    <w:rsid w:val="000C29A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ileImmagini">
    <w:name w:val="StileImmagini"/>
    <w:basedOn w:val="Tabellanormale"/>
    <w:uiPriority w:val="99"/>
    <w:rsid w:val="00C003EC"/>
    <w:pPr>
      <w:jc w:val="center"/>
    </w:pPr>
    <w:tblPr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cPr>
      <w:shd w:val="clear" w:color="auto" w:fill="auto"/>
      <w:tcMar>
        <w:left w:w="0" w:type="dxa"/>
        <w:right w:w="0" w:type="dxa"/>
      </w:tcMar>
      <w:vAlign w:val="center"/>
    </w:tcPr>
  </w:style>
  <w:style w:type="table" w:styleId="Grigliatabellachiara">
    <w:name w:val="Grid Table Light"/>
    <w:basedOn w:val="Tabellanormale"/>
    <w:uiPriority w:val="40"/>
    <w:rsid w:val="004742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cardo.mattuzzi\OneDrive%20-%20Midac%20SpA\Desktop\Word%20bas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744337CC6F794092E9EA4C09200CC2" ma:contentTypeVersion="13" ma:contentTypeDescription="Creare un nuovo documento." ma:contentTypeScope="" ma:versionID="d6856f6caae8764bd80b0d9bd778612a">
  <xsd:schema xmlns:xsd="http://www.w3.org/2001/XMLSchema" xmlns:xs="http://www.w3.org/2001/XMLSchema" xmlns:p="http://schemas.microsoft.com/office/2006/metadata/properties" xmlns:ns2="46962478-9740-46d7-87d5-8fbb7208e0a2" xmlns:ns3="0143dcb5-b38d-453e-8e82-47e5684eca4e" targetNamespace="http://schemas.microsoft.com/office/2006/metadata/properties" ma:root="true" ma:fieldsID="fd54989ae04a34c5d4b6c81077991283" ns2:_="" ns3:_="">
    <xsd:import namespace="46962478-9740-46d7-87d5-8fbb7208e0a2"/>
    <xsd:import namespace="0143dcb5-b38d-453e-8e82-47e5684eca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62478-9740-46d7-87d5-8fbb7208e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Tag immagine" ma:readOnly="false" ma:fieldId="{5cf76f15-5ced-4ddc-b409-7134ff3c332f}" ma:taxonomyMulti="true" ma:sspId="c27851c0-587e-40dc-b262-5c62d61d7d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3dcb5-b38d-453e-8e82-47e5684eca4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4728878-8988-4263-b6fe-6b51b563a3a5}" ma:internalName="TaxCatchAll" ma:showField="CatchAllData" ma:web="0143dcb5-b38d-453e-8e82-47e5684eca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43dcb5-b38d-453e-8e82-47e5684eca4e" xsi:nil="true"/>
    <lcf76f155ced4ddcb4097134ff3c332f xmlns="46962478-9740-46d7-87d5-8fbb7208e0a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2BC2F1-3B97-46C6-A312-2604B18A85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BC83E9-2A76-46B1-BCA9-2E2834839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62478-9740-46d7-87d5-8fbb7208e0a2"/>
    <ds:schemaRef ds:uri="0143dcb5-b38d-453e-8e82-47e5684eca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F36CDC-AD4C-492D-8C5A-FCFE317ECA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AED0CE-5A88-490E-A88A-11C570011AE7}">
  <ds:schemaRefs>
    <ds:schemaRef ds:uri="http://schemas.microsoft.com/office/2006/metadata/properties"/>
    <ds:schemaRef ds:uri="http://schemas.microsoft.com/office/infopath/2007/PartnerControls"/>
    <ds:schemaRef ds:uri="0143dcb5-b38d-453e-8e82-47e5684eca4e"/>
    <ds:schemaRef ds:uri="46962478-9740-46d7-87d5-8fbb7208e0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base.dotx</Template>
  <TotalTime>1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Titolo</vt:lpstr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Titolo</dc:title>
  <dc:subject/>
  <dc:creator>Riccardo Mattuzzi</dc:creator>
  <cp:keywords/>
  <dc:description/>
  <cp:lastModifiedBy>Riccardo Mattuzzi</cp:lastModifiedBy>
  <cp:revision>1</cp:revision>
  <cp:lastPrinted>2025-09-16T14:48:00Z</cp:lastPrinted>
  <dcterms:created xsi:type="dcterms:W3CDTF">2025-10-06T07:34:00Z</dcterms:created>
  <dcterms:modified xsi:type="dcterms:W3CDTF">2025-10-06T07:35:00Z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0x01010020744337CC6F794092E9EA4C09200CC2</vt:lpwstr>
  </property>
  <property fmtid="{D5CDD505-2E9C-101B-9397-08002B2CF9AE}" pid="3" name="MediaServiceImageTags">
    <vt:lpwstr/>
  </property>
</Properties>
</file>